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ind w:right="0" w:right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1322705</wp:posOffset>
                </wp:positionH>
                <wp:positionV relativeFrom="paragraph">
                  <wp:posOffset>-105410</wp:posOffset>
                </wp:positionV>
                <wp:extent cx="934720" cy="445135"/>
                <wp:effectExtent l="0" t="0" r="0" b="0"/>
                <wp:wrapNone/>
                <wp:docPr id="40" name="文本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01240" y="1069975"/>
                          <a:ext cx="934720" cy="4451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0" w:beforeAutospacing="0" w:after="0" w:afterAutospacing="0" w:line="240" w:lineRule="auto"/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CA5C3"/>
                                <w:kern w:val="24"/>
                                <w:sz w:val="28"/>
                                <w:szCs w:val="28"/>
                                <w:lang w:eastAsia="zh-CN"/>
                              </w:rPr>
                              <w:t>教育背景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3" o:spid="_x0000_s1026" o:spt="202" type="#_x0000_t202" style="position:absolute;left:0pt;margin-left:104.15pt;margin-top:-8.3pt;height:35.05pt;width:73.6pt;z-index:251682816;mso-width-relative:page;mso-height-relative:page;" filled="f" stroked="f" coordsize="21600,21600" o:gfxdata="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o1znQ1wAAAAkBAAAPAAAAAAAAAAEAIAAAACIAAABkcnMvZG93bnJl&#10;di54bWxQSwECFAAUAAAACACHTuJAVQJN7sUBAABqAwAADgAAAAAAAAABACAAAAAmAQAAZHJzL2Uy&#10;b0RvYy54bWxQSwUGAAAAAAYABgBZAQAAX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before="0" w:beforeAutospacing="0" w:after="0" w:afterAutospacing="0" w:line="240" w:lineRule="auto"/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CA5C3"/>
                          <w:kern w:val="24"/>
                          <w:sz w:val="28"/>
                          <w:szCs w:val="28"/>
                          <w:lang w:eastAsia="zh-CN"/>
                        </w:rPr>
                        <w:t>教育背景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 w:themeColor="text1" w:themeTint="D9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1039495</wp:posOffset>
                </wp:positionH>
                <wp:positionV relativeFrom="paragraph">
                  <wp:posOffset>24130</wp:posOffset>
                </wp:positionV>
                <wp:extent cx="314960" cy="222885"/>
                <wp:effectExtent l="0" t="1270" r="6350" b="4445"/>
                <wp:wrapNone/>
                <wp:docPr id="93" name="Freeform 1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2559050" y="4554220"/>
                          <a:ext cx="314960" cy="222885"/>
                        </a:xfrm>
                        <a:custGeom>
                          <a:avLst/>
                          <a:gdLst>
                            <a:gd name="T0" fmla="*/ 217 w 236"/>
                            <a:gd name="T1" fmla="*/ 55 h 167"/>
                            <a:gd name="T2" fmla="*/ 217 w 236"/>
                            <a:gd name="T3" fmla="*/ 91 h 167"/>
                            <a:gd name="T4" fmla="*/ 225 w 236"/>
                            <a:gd name="T5" fmla="*/ 99 h 167"/>
                            <a:gd name="T6" fmla="*/ 209 w 236"/>
                            <a:gd name="T7" fmla="*/ 116 h 167"/>
                            <a:gd name="T8" fmla="*/ 192 w 236"/>
                            <a:gd name="T9" fmla="*/ 100 h 167"/>
                            <a:gd name="T10" fmla="*/ 204 w 236"/>
                            <a:gd name="T11" fmla="*/ 90 h 167"/>
                            <a:gd name="T12" fmla="*/ 204 w 236"/>
                            <a:gd name="T13" fmla="*/ 61 h 167"/>
                            <a:gd name="T14" fmla="*/ 130 w 236"/>
                            <a:gd name="T15" fmla="*/ 91 h 167"/>
                            <a:gd name="T16" fmla="*/ 102 w 236"/>
                            <a:gd name="T17" fmla="*/ 92 h 167"/>
                            <a:gd name="T18" fmla="*/ 17 w 236"/>
                            <a:gd name="T19" fmla="*/ 58 h 167"/>
                            <a:gd name="T20" fmla="*/ 17 w 236"/>
                            <a:gd name="T21" fmla="*/ 38 h 167"/>
                            <a:gd name="T22" fmla="*/ 99 w 236"/>
                            <a:gd name="T23" fmla="*/ 8 h 167"/>
                            <a:gd name="T24" fmla="*/ 129 w 236"/>
                            <a:gd name="T25" fmla="*/ 6 h 167"/>
                            <a:gd name="T26" fmla="*/ 216 w 236"/>
                            <a:gd name="T27" fmla="*/ 40 h 167"/>
                            <a:gd name="T28" fmla="*/ 217 w 236"/>
                            <a:gd name="T29" fmla="*/ 55 h 167"/>
                            <a:gd name="T30" fmla="*/ 133 w 236"/>
                            <a:gd name="T31" fmla="*/ 105 h 167"/>
                            <a:gd name="T32" fmla="*/ 176 w 236"/>
                            <a:gd name="T33" fmla="*/ 86 h 167"/>
                            <a:gd name="T34" fmla="*/ 176 w 236"/>
                            <a:gd name="T35" fmla="*/ 144 h 167"/>
                            <a:gd name="T36" fmla="*/ 116 w 236"/>
                            <a:gd name="T37" fmla="*/ 167 h 167"/>
                            <a:gd name="T38" fmla="*/ 53 w 236"/>
                            <a:gd name="T39" fmla="*/ 144 h 167"/>
                            <a:gd name="T40" fmla="*/ 53 w 236"/>
                            <a:gd name="T41" fmla="*/ 90 h 167"/>
                            <a:gd name="T42" fmla="*/ 98 w 236"/>
                            <a:gd name="T43" fmla="*/ 105 h 167"/>
                            <a:gd name="T44" fmla="*/ 133 w 236"/>
                            <a:gd name="T45" fmla="*/ 105 h 167"/>
                            <a:gd name="T46" fmla="*/ 133 w 236"/>
                            <a:gd name="T47" fmla="*/ 105 h 167"/>
                            <a:gd name="T48" fmla="*/ 133 w 236"/>
                            <a:gd name="T49" fmla="*/ 105 h 1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236" h="167">
                              <a:moveTo>
                                <a:pt x="217" y="55"/>
                              </a:moveTo>
                              <a:cubicBezTo>
                                <a:pt x="217" y="91"/>
                                <a:pt x="217" y="91"/>
                                <a:pt x="217" y="91"/>
                              </a:cubicBezTo>
                              <a:cubicBezTo>
                                <a:pt x="225" y="99"/>
                                <a:pt x="225" y="99"/>
                                <a:pt x="225" y="99"/>
                              </a:cubicBezTo>
                              <a:cubicBezTo>
                                <a:pt x="209" y="116"/>
                                <a:pt x="209" y="116"/>
                                <a:pt x="209" y="116"/>
                              </a:cubicBezTo>
                              <a:cubicBezTo>
                                <a:pt x="192" y="100"/>
                                <a:pt x="192" y="100"/>
                                <a:pt x="192" y="100"/>
                              </a:cubicBezTo>
                              <a:cubicBezTo>
                                <a:pt x="204" y="90"/>
                                <a:pt x="204" y="90"/>
                                <a:pt x="204" y="90"/>
                              </a:cubicBezTo>
                              <a:cubicBezTo>
                                <a:pt x="204" y="61"/>
                                <a:pt x="204" y="61"/>
                                <a:pt x="204" y="61"/>
                              </a:cubicBezTo>
                              <a:cubicBezTo>
                                <a:pt x="156" y="80"/>
                                <a:pt x="141" y="86"/>
                                <a:pt x="130" y="91"/>
                              </a:cubicBezTo>
                              <a:cubicBezTo>
                                <a:pt x="120" y="96"/>
                                <a:pt x="112" y="96"/>
                                <a:pt x="102" y="92"/>
                              </a:cubicBezTo>
                              <a:cubicBezTo>
                                <a:pt x="91" y="88"/>
                                <a:pt x="42" y="70"/>
                                <a:pt x="17" y="58"/>
                              </a:cubicBezTo>
                              <a:cubicBezTo>
                                <a:pt x="1" y="50"/>
                                <a:pt x="0" y="45"/>
                                <a:pt x="17" y="38"/>
                              </a:cubicBezTo>
                              <a:cubicBezTo>
                                <a:pt x="41" y="29"/>
                                <a:pt x="79" y="15"/>
                                <a:pt x="99" y="8"/>
                              </a:cubicBezTo>
                              <a:cubicBezTo>
                                <a:pt x="111" y="3"/>
                                <a:pt x="118" y="0"/>
                                <a:pt x="129" y="6"/>
                              </a:cubicBezTo>
                              <a:cubicBezTo>
                                <a:pt x="149" y="14"/>
                                <a:pt x="194" y="31"/>
                                <a:pt x="216" y="40"/>
                              </a:cubicBezTo>
                              <a:cubicBezTo>
                                <a:pt x="236" y="49"/>
                                <a:pt x="223" y="51"/>
                                <a:pt x="217" y="55"/>
                              </a:cubicBezTo>
                              <a:close/>
                              <a:moveTo>
                                <a:pt x="133" y="105"/>
                              </a:moveTo>
                              <a:cubicBezTo>
                                <a:pt x="144" y="101"/>
                                <a:pt x="160" y="93"/>
                                <a:pt x="176" y="86"/>
                              </a:cubicBezTo>
                              <a:cubicBezTo>
                                <a:pt x="176" y="144"/>
                                <a:pt x="176" y="144"/>
                                <a:pt x="176" y="144"/>
                              </a:cubicBezTo>
                              <a:cubicBezTo>
                                <a:pt x="176" y="144"/>
                                <a:pt x="155" y="167"/>
                                <a:pt x="116" y="167"/>
                              </a:cubicBezTo>
                              <a:cubicBezTo>
                                <a:pt x="75" y="167"/>
                                <a:pt x="53" y="144"/>
                                <a:pt x="53" y="144"/>
                              </a:cubicBezTo>
                              <a:cubicBezTo>
                                <a:pt x="53" y="90"/>
                                <a:pt x="53" y="90"/>
                                <a:pt x="53" y="90"/>
                              </a:cubicBezTo>
                              <a:cubicBezTo>
                                <a:pt x="66" y="95"/>
                                <a:pt x="80" y="99"/>
                                <a:pt x="98" y="105"/>
                              </a:cubicBezTo>
                              <a:cubicBezTo>
                                <a:pt x="109" y="109"/>
                                <a:pt x="123" y="111"/>
                                <a:pt x="133" y="105"/>
                              </a:cubicBezTo>
                              <a:close/>
                              <a:moveTo>
                                <a:pt x="133" y="105"/>
                              </a:moveTo>
                              <a:cubicBezTo>
                                <a:pt x="133" y="105"/>
                                <a:pt x="133" y="105"/>
                                <a:pt x="133" y="105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40" o:spid="_x0000_s1026" o:spt="100" style="position:absolute;left:0pt;margin-left:81.85pt;margin-top:1.9pt;height:17.55pt;width:24.8pt;z-index:251661312;mso-width-relative:page;mso-height-relative:page;" filled="f" stroked="t" coordsize="236,167" o:gfxdata="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" path="m217,55c217,91,217,91,217,91c225,99,225,99,225,99c209,116,209,116,209,116c192,100,192,100,192,100c204,90,204,90,204,90c204,61,204,61,204,61c156,80,141,86,130,91c120,96,112,96,102,92c91,88,42,70,17,58c1,50,0,45,17,38c41,29,79,15,99,8c111,3,118,0,129,6c149,14,194,31,216,40c236,49,223,51,217,55xm133,105c144,101,160,93,176,86c176,144,176,144,176,144c176,144,155,167,116,167c75,167,53,144,53,144c53,90,53,90,53,90c66,95,80,99,98,105c109,109,123,111,133,105xm133,105c133,105,133,105,133,105e">
                <v:path o:connectlocs="289603,73405;289603,121452;300279,132129;278926,154818;256238,133464;272253,120117;272253,81413;173494,121452;136126,122786;22687,77409;22687,50716;132123,10677;172160,8007;288268,53385;289603,73405;177498,140137;234885,114779;234885,192188;154810,222885;70732,192188;70732,120117;130788,140137;177498,140137;177498,140137;177498,140137" o:connectangles="0,0,0,0,0,0,0,0,0,0,0,0,0,0,0,0,0,0,0,0,0,0,0,0,0"/>
                <v:fill on="f" focussize="0,0"/>
                <v:stroke weight="0.5pt" color="#5B9BD5 [3204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-603250</wp:posOffset>
                </wp:positionV>
                <wp:extent cx="2952115" cy="462915"/>
                <wp:effectExtent l="58420" t="58420" r="37465" b="69215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115" cy="462915"/>
                          <a:chOff x="5075" y="438"/>
                          <a:chExt cx="8289" cy="1506"/>
                        </a:xfrm>
                        <a:solidFill>
                          <a:srgbClr val="FBE4C5"/>
                        </a:solidFill>
                      </wpg:grpSpPr>
                      <pic:pic xmlns:pic="http://schemas.openxmlformats.org/drawingml/2006/picture">
                        <pic:nvPicPr>
                          <pic:cNvPr id="3081" name="图片 3" descr="Type 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080" y="1570"/>
                            <a:ext cx="8284" cy="374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</a:ln>
                        </pic:spPr>
                      </pic:pic>
                      <wps:wsp>
                        <wps:cNvPr id="42" name="矩形 5"/>
                        <wps:cNvSpPr/>
                        <wps:spPr>
                          <a:xfrm>
                            <a:off x="5075" y="438"/>
                            <a:ext cx="8076" cy="1324"/>
                          </a:xfrm>
                          <a:prstGeom prst="rect">
                            <a:avLst/>
                          </a:prstGeom>
                          <a:solidFill>
                            <a:srgbClr val="2CA5C3"/>
                          </a:solidFill>
                          <a:ln>
                            <a:noFill/>
                          </a:ln>
                          <a:effectLst>
                            <a:outerShdw blurRad="101600" dist="38100" dir="2700000" algn="tl" rotWithShape="0">
                              <a:schemeClr val="bg1">
                                <a:lumMod val="75000"/>
                                <a:alpha val="58000"/>
                              </a:scheme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6.4pt;margin-top:-47.5pt;height:36.45pt;width:232.45pt;z-index:251668480;mso-width-relative:page;mso-height-relative:page;" coordorigin="5075,438" coordsize="8289,1506" o:gfxdata="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">
                <o:lock v:ext="edit" aspectratio="f"/>
                <v:shape id="图片 3" o:spid="_x0000_s1026" o:spt="75" alt="Type 9" type="#_x0000_t75" style="position:absolute;left:5080;top:1570;height:374;width:8284;" filled="t" o:preferrelative="t" stroked="f" coordsize="21600,21600" o:gfxdata="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RD+zL4A&#10;AADd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r:id="rId6" o:title=""/>
                  <o:lock v:ext="edit" aspectratio="t"/>
                </v:shape>
                <v:rect id="矩形 5" o:spid="_x0000_s1026" o:spt="1" style="position:absolute;left:5075;top:438;height:1324;width:8076;v-text-anchor:middle;" fillcolor="#2CA5C3" filled="t" stroked="f" coordsize="21600,21600" o:gfxdata="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CJ5G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  <v:shadow on="t" color="#BFBFBF [2412]" opacity="38010f" offset="2.12133858267717pt,2.12133858267717pt" origin="-32768f,-32768f" matrix="65536f,0f,0f,65536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1176655</wp:posOffset>
                </wp:positionH>
                <wp:positionV relativeFrom="paragraph">
                  <wp:posOffset>-676275</wp:posOffset>
                </wp:positionV>
                <wp:extent cx="2432685" cy="445135"/>
                <wp:effectExtent l="0" t="0" r="0" b="0"/>
                <wp:wrapNone/>
                <wp:docPr id="11" name="文本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685" cy="4451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0" w:beforeAutospacing="0" w:after="0" w:afterAutospacing="0" w:line="240" w:lineRule="auto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3" o:spid="_x0000_s1026" o:spt="202" type="#_x0000_t202" style="position:absolute;left:0pt;margin-left:92.65pt;margin-top:-53.25pt;height:35.05pt;width:191.55pt;z-index:251691008;mso-width-relative:page;mso-height-relative:page;" filled="f" stroked="f" coordsize="21600,21600" o:gfxdata="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3y4y51gAAAAoBAAAPAAAAAAAAAAEAIAAAACIAAABkcnMvZG93bnJldi54bWxQSwECFAAU&#10;AAAACACHTuJABcz7sboBAABfAwAADgAAAAAAAAABACAAAAAl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before="0" w:beforeAutospacing="0" w:after="0" w:afterAutospacing="0" w:line="240" w:lineRule="auto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-1159510</wp:posOffset>
                </wp:positionH>
                <wp:positionV relativeFrom="paragraph">
                  <wp:posOffset>-912495</wp:posOffset>
                </wp:positionV>
                <wp:extent cx="956310" cy="795655"/>
                <wp:effectExtent l="3175" t="635" r="635" b="1143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6310" cy="795655"/>
                          <a:chOff x="777" y="259"/>
                          <a:chExt cx="1063" cy="968"/>
                        </a:xfrm>
                        <a:solidFill>
                          <a:srgbClr val="2CA5C3"/>
                        </a:solidFill>
                      </wpg:grpSpPr>
                      <wps:wsp>
                        <wps:cNvPr id="13" name="直角三角形 13"/>
                        <wps:cNvSpPr/>
                        <wps:spPr>
                          <a:xfrm rot="5400000">
                            <a:off x="831" y="218"/>
                            <a:ext cx="969" cy="105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直接连接符 14"/>
                        <wps:cNvCnPr/>
                        <wps:spPr>
                          <a:xfrm flipH="1">
                            <a:off x="777" y="286"/>
                            <a:ext cx="791" cy="695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1.3pt;margin-top:-71.85pt;height:62.65pt;width:75.3pt;z-index:251692032;mso-width-relative:page;mso-height-relative:page;" coordorigin="777,259" coordsize="1063,968" o:gfxdata="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">
                <o:lock v:ext="edit" aspectratio="f"/>
                <v:shape id="_x0000_s1026" o:spid="_x0000_s1026" o:spt="6" type="#_x0000_t6" style="position:absolute;left:831;top:218;height:1050;width:969;rotation:5898240f;v-text-anchor:middle;" filled="t" stroked="f" coordsize="21600,21600" o:gfxdata="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xmylr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777;top:286;flip:x;height:695;width:791;" filled="t" stroked="t" coordsize="21600,21600" o:gfxdata="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V8viugAAANsA&#10;AAAPAAAAAAAAAAEAIAAAACIAAABkcnMvZG93bnJldi54bWxQSwECFAAUAAAACACHTuJAMy8FnjsA&#10;AAA5AAAAEAAAAAAAAAABACAAAAAJAQAAZHJzL3NoYXBleG1sLnhtbFBLBQYAAAAABgAGAFsBAACz&#10;AwAAAAA=&#10;">
                  <v:fill on="t" focussize="0,0"/>
                  <v:stroke weight="0.5pt" color="#FFFFFF [3212]" miterlimit="8" joinstyle="miter" dashstyle="dash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-1154430</wp:posOffset>
                </wp:positionH>
                <wp:positionV relativeFrom="paragraph">
                  <wp:posOffset>-912495</wp:posOffset>
                </wp:positionV>
                <wp:extent cx="2125980" cy="2750185"/>
                <wp:effectExtent l="0" t="0" r="7620" b="8255"/>
                <wp:wrapNone/>
                <wp:docPr id="7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2750185"/>
                        </a:xfrm>
                        <a:prstGeom prst="rect">
                          <a:avLst/>
                        </a:prstGeom>
                        <a:solidFill>
                          <a:srgbClr val="62BCD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90.9pt;margin-top:-71.85pt;height:216.55pt;width:167.4pt;z-index:251666432;v-text-anchor:middle;mso-width-relative:page;mso-height-relative:page;" fillcolor="#62BCD2" filled="t" stroked="f" coordsize="21600,21600" o:gfxdata="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tiXXEtsAAAANAQAADwAAAAAAAAABACAAAAAiAAAAZHJzL2Rvd25yZXYueG1s&#10;UEsBAhQAFAAAAAgAh07iQI9ntCz1AQAA0gMAAA4AAAAAAAAAAQAgAAAAKgEAAGRycy9lMm9Eb2Mu&#10;eG1sUEsFBgAAAAAGAAYAWQEAAJEF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ind w:right="0" w:right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1260475</wp:posOffset>
                </wp:positionH>
                <wp:positionV relativeFrom="paragraph">
                  <wp:posOffset>175895</wp:posOffset>
                </wp:positionV>
                <wp:extent cx="4762500" cy="0"/>
                <wp:effectExtent l="0" t="0" r="0" b="0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63B2B6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9.25pt;margin-top:13.85pt;height:0pt;width:375pt;z-index:251687936;mso-width-relative:page;mso-height-relative:page;" filled="f" stroked="t" coordsize="21600,21600" o:gfxdata="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J6e&#10;2UPYAAAACQEAAA8AAAAAAAAAAQAgAAAAIgAAAGRycy9kb3ducmV2LnhtbFBLAQIUABQAAAAIAIdO&#10;4kA/boB96gEAALIDAAAOAAAAAAAAAAEAIAAAACcBAABkcnMvZTJvRG9jLnhtbFBLBQYAAAAABgAG&#10;AFkBAACDBQAAAAA=&#10;">
                <v:fill on="f" focussize="0,0"/>
                <v:stroke weight="0.5pt" color="#63B2B6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-539750</wp:posOffset>
            </wp:positionH>
            <wp:positionV relativeFrom="paragraph">
              <wp:posOffset>-394335</wp:posOffset>
            </wp:positionV>
            <wp:extent cx="938530" cy="1303655"/>
            <wp:effectExtent l="0" t="0" r="6350" b="6985"/>
            <wp:wrapNone/>
            <wp:docPr id="26" name="图片 26" descr="微信图片_20220622164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微信图片_2022062216483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853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headerReference r:id="rId3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5765165</wp:posOffset>
                </wp:positionH>
                <wp:positionV relativeFrom="paragraph">
                  <wp:posOffset>8978265</wp:posOffset>
                </wp:positionV>
                <wp:extent cx="675005" cy="614680"/>
                <wp:effectExtent l="0" t="0" r="10795" b="1397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75005" cy="614680"/>
                          <a:chOff x="777" y="259"/>
                          <a:chExt cx="1063" cy="968"/>
                        </a:xfrm>
                        <a:solidFill>
                          <a:srgbClr val="2CA5C3"/>
                        </a:solidFill>
                      </wpg:grpSpPr>
                      <wps:wsp>
                        <wps:cNvPr id="2" name="直角三角形 13"/>
                        <wps:cNvSpPr/>
                        <wps:spPr>
                          <a:xfrm rot="5400000">
                            <a:off x="831" y="218"/>
                            <a:ext cx="969" cy="105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直接连接符 14"/>
                        <wps:cNvCnPr/>
                        <wps:spPr>
                          <a:xfrm flipH="1">
                            <a:off x="777" y="286"/>
                            <a:ext cx="791" cy="695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3.95pt;margin-top:706.95pt;height:48.4pt;width:53.15pt;rotation:11796480f;z-index:251696128;mso-width-relative:page;mso-height-relative:page;" coordorigin="777,259" coordsize="1063,968" o:gfxdata="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">
                <o:lock v:ext="edit" aspectratio="f"/>
                <v:shape id="直角三角形 13" o:spid="_x0000_s1026" o:spt="6" type="#_x0000_t6" style="position:absolute;left:831;top:218;height:1050;width:969;rotation:5898240f;v-text-anchor:middle;" filled="t" stroked="f" coordsize="21600,21600" o:gfxdata="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2roWa2AAAA2gAAAA8A&#10;AAAAAAAAAQAgAAAAIgAAAGRycy9kb3ducmV2LnhtbFBLAQIUABQAAAAIAIdO4kAzLwWeOwAAADkA&#10;AAAQAAAAAAAAAAEAIAAAAAUBAABkcnMvc2hhcGV4bWwueG1sUEsFBgAAAAAGAAYAWwEAAK8DAAAA&#10;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直接连接符 14" o:spid="_x0000_s1026" o:spt="20" style="position:absolute;left:777;top:286;flip:x;height:695;width:791;" filled="t" stroked="t" coordsize="21600,21600" o:gfxdata="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TwCEvQAA&#10;ANoAAAAPAAAAAAAAAAEAIAAAACIAAABkcnMvZG93bnJldi54bWxQSwECFAAUAAAACACHTuJAMy8F&#10;njsAAAA5AAAAEAAAAAAAAAABACAAAAAMAQAAZHJzL3NoYXBleG1sLnhtbFBLBQYAAAAABgAGAFsB&#10;AAC2AwAAAAA=&#10;">
                  <v:fill on="t" focussize="0,0"/>
                  <v:stroke weight="0.5pt" color="#FFFFFF [3212]" miterlimit="8" joinstyle="miter" dashstyle="dash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1241425</wp:posOffset>
                </wp:positionH>
                <wp:positionV relativeFrom="paragraph">
                  <wp:posOffset>7137400</wp:posOffset>
                </wp:positionV>
                <wp:extent cx="4762500" cy="0"/>
                <wp:effectExtent l="0" t="0" r="0" b="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63B2B6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7.75pt;margin-top:562pt;height:0pt;width:375pt;z-index:251685888;mso-width-relative:page;mso-height-relative:page;" filled="f" stroked="t" coordsize="21600,21600" o:gfxdata="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zP38&#10;2dcAAAANAQAADwAAAAAAAAABACAAAAAiAAAAZHJzL2Rvd25yZXYueG1sUEsBAhQAFAAAAAgAh07i&#10;QB3zGkPqAQAAsgMAAA4AAAAAAAAAAQAgAAAAJgEAAGRycy9lMm9Eb2MueG1sUEsFBgAAAAAGAAYA&#10;WQEAAIIFAAAAAA==&#10;">
                <v:fill on="f" focussize="0,0"/>
                <v:stroke weight="0.5pt" color="#63B2B6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1239520</wp:posOffset>
                </wp:positionH>
                <wp:positionV relativeFrom="paragraph">
                  <wp:posOffset>5238750</wp:posOffset>
                </wp:positionV>
                <wp:extent cx="4762500" cy="0"/>
                <wp:effectExtent l="0" t="0" r="0" b="0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63B2B6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7.6pt;margin-top:412.5pt;height:0pt;width:375pt;z-index:251684864;mso-width-relative:page;mso-height-relative:page;" filled="f" stroked="t" coordsize="21600,21600" o:gfxdata="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GBw&#10;VDHYAAAACwEAAA8AAAAAAAAAAQAgAAAAIgAAAGRycy9kb3ducmV2LnhtbFBLAQIUABQAAAAIAIdO&#10;4kCeksz26gEAALIDAAAOAAAAAAAAAAEAIAAAACcBAABkcnMvZTJvRG9jLnhtbFBLBQYAAAAABgAG&#10;AFkBAACDBQAAAAA=&#10;">
                <v:fill on="f" focussize="0,0"/>
                <v:stroke weight="0.5pt" color="#63B2B6 [3204]" miterlimit="8" joinstyle="miter" dashstyle="dash"/>
                <v:imagedata o:title=""/>
                <o:lock v:ext="edit" aspectratio="f"/>
              </v:line>
            </w:pict>
          </mc:Fallback>
        </mc:AlternateConten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1203325</wp:posOffset>
                </wp:positionH>
                <wp:positionV relativeFrom="paragraph">
                  <wp:posOffset>10795</wp:posOffset>
                </wp:positionV>
                <wp:extent cx="4781550" cy="320040"/>
                <wp:effectExtent l="0" t="0" r="0" b="0"/>
                <wp:wrapNone/>
                <wp:docPr id="3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09495" y="1632585"/>
                          <a:ext cx="478155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-- 20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  <w:t>23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  <w:t>6  广州华南商贸职业学院</w:t>
                            </w:r>
                          </w:p>
                          <w:p>
                            <w:pPr>
                              <w:pStyle w:val="7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  <w:t xml:space="preserve">大专  </w:t>
                            </w:r>
                          </w:p>
                          <w:p>
                            <w:pPr>
                              <w:pStyle w:val="7"/>
                              <w:spacing w:before="0" w:beforeAutospacing="0" w:after="0" w:afterAutospacing="0" w:line="360" w:lineRule="exact"/>
                              <w:rPr>
                                <w:rFonts w:hint="eastAsia" w:eastAsia="微软雅黑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  <w:t>专业：计算机应用技术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专业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                          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7" o:spid="_x0000_s1026" o:spt="202" type="#_x0000_t202" style="position:absolute;left:0pt;margin-left:94.75pt;margin-top:0.85pt;height:25.2pt;width:376.5pt;z-index:251669504;mso-width-relative:page;mso-height-relative:page;" filled="f" stroked="f" coordsize="21600,21600" o:gfxdata="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YtU7TdYAAAAJAQAADwAAAAAAAAABACAAAAAiAAAA&#10;ZHJzL2Rvd25yZXYueG1sUEsBAhQAFAAAAAgAh07iQHGhvSnQAQAAdgMAAA4AAAAAAAAAAQAgAAAA&#10;JQEAAGRycy9lMm9Eb2MueG1sUEsFBgAAAAAGAAYAWQEAAG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sz w:val="22"/>
                          <w:szCs w:val="22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sz w:val="22"/>
                          <w:szCs w:val="22"/>
                          <w:lang w:val="en-US" w:eastAsia="zh-CN"/>
                        </w:rPr>
                        <w:t>10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-- 20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sz w:val="22"/>
                          <w:szCs w:val="22"/>
                          <w:lang w:val="en-US" w:eastAsia="zh-CN"/>
                        </w:rPr>
                        <w:t>23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sz w:val="22"/>
                          <w:szCs w:val="22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sz w:val="22"/>
                          <w:szCs w:val="22"/>
                          <w:lang w:val="en-US" w:eastAsia="zh-CN"/>
                        </w:rPr>
                        <w:t>6  广州华南商贸职业学院</w:t>
                      </w:r>
                    </w:p>
                    <w:p>
                      <w:pPr>
                        <w:pStyle w:val="7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sz w:val="22"/>
                          <w:szCs w:val="22"/>
                          <w:lang w:val="en-US" w:eastAsia="zh-CN"/>
                        </w:rPr>
                        <w:t xml:space="preserve">大专  </w:t>
                      </w:r>
                    </w:p>
                    <w:p>
                      <w:pPr>
                        <w:pStyle w:val="7"/>
                        <w:spacing w:before="0" w:beforeAutospacing="0" w:after="0" w:afterAutospacing="0" w:line="360" w:lineRule="exact"/>
                        <w:rPr>
                          <w:rFonts w:hint="eastAsia" w:eastAsia="微软雅黑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sz w:val="22"/>
                          <w:szCs w:val="22"/>
                          <w:lang w:val="en-US" w:eastAsia="zh-CN"/>
                        </w:rPr>
                        <w:t>专业：计算机应用技术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sz w:val="22"/>
                          <w:szCs w:val="22"/>
                        </w:rPr>
                        <w:t>专业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sz w:val="22"/>
                          <w:szCs w:val="22"/>
                          <w:lang w:val="en-US" w:eastAsia="zh-CN"/>
                        </w:rPr>
                        <w:t xml:space="preserve">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5"/>
        <w:bidi w:val="0"/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1163320</wp:posOffset>
                </wp:positionH>
                <wp:positionV relativeFrom="paragraph">
                  <wp:posOffset>1641475</wp:posOffset>
                </wp:positionV>
                <wp:extent cx="4730750" cy="1640840"/>
                <wp:effectExtent l="0" t="0" r="0" b="0"/>
                <wp:wrapNone/>
                <wp:docPr id="8" name="文本框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0750" cy="164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firstLine="180" w:firstLineChars="100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>2020-2021国家励志奖学金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firstLine="180" w:firstLineChars="100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>2020-2022 优秀共青团员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firstLine="180" w:firstLineChars="100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>2021全国大学生职业发展大赛校级三等奖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firstLine="180" w:firstLineChars="100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>2021 乡村振兴杰出青年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firstLine="180" w:firstLineChars="100"/>
                              <w:rPr>
                                <w:rFonts w:hint="default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firstLine="180" w:firstLineChars="100"/>
                              <w:rPr>
                                <w:rFonts w:hint="default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firstLine="180" w:firstLineChars="100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firstLine="180" w:firstLineChars="100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firstLine="180" w:firstLineChars="100"/>
                              <w:rPr>
                                <w:rFonts w:hint="default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>”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54" o:spid="_x0000_s1026" o:spt="202" type="#_x0000_t202" style="position:absolute;left:0pt;margin-left:91.6pt;margin-top:129.25pt;height:129.2pt;width:372.5pt;z-index:251697152;mso-width-relative:page;mso-height-relative:page;" filled="f" stroked="f" coordsize="21600,21600" o:gfxdata="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oNqP73AAAAAsBAAAPAAAAAAAAAAEAIAAAACIAAABkcnMvZG93bnJldi54bWxQSwEC&#10;FAAUAAAACACHTuJA2kNqSrcBAABaAwAADgAAAAAAAAABACAAAAArAQAAZHJzL2Uyb0RvYy54bWxQ&#10;SwUGAAAAAAYABgBZAQAAV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firstLine="180" w:firstLineChars="100"/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>2020-2021国家励志奖学金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firstLine="180" w:firstLineChars="100"/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>2020-2022 优秀共青团员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firstLine="180" w:firstLineChars="100"/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>2021全国大学生职业发展大赛校级三等奖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firstLine="180" w:firstLineChars="100"/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>2021 乡村振兴杰出青年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firstLine="180" w:firstLineChars="100"/>
                        <w:rPr>
                          <w:rFonts w:hint="default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firstLine="180" w:firstLineChars="100"/>
                        <w:rPr>
                          <w:rFonts w:hint="default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firstLine="180" w:firstLineChars="100"/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firstLine="180" w:firstLineChars="100"/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firstLine="180" w:firstLineChars="100"/>
                        <w:rPr>
                          <w:rFonts w:hint="default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>”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1294130</wp:posOffset>
                </wp:positionH>
                <wp:positionV relativeFrom="paragraph">
                  <wp:posOffset>2993390</wp:posOffset>
                </wp:positionV>
                <wp:extent cx="934720" cy="445135"/>
                <wp:effectExtent l="0" t="0" r="0" b="0"/>
                <wp:wrapNone/>
                <wp:docPr id="32" name="文本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99970" y="2496820"/>
                          <a:ext cx="934720" cy="4451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0" w:beforeAutospacing="0" w:after="0" w:afterAutospacing="0" w:line="240" w:lineRule="auto"/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78F9A"/>
                                <w:kern w:val="24"/>
                                <w:sz w:val="28"/>
                                <w:szCs w:val="28"/>
                                <w:lang w:eastAsia="zh-CN"/>
                              </w:rPr>
                              <w:t>校园经历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3" o:spid="_x0000_s1026" o:spt="202" type="#_x0000_t202" style="position:absolute;left:0pt;margin-left:101.9pt;margin-top:235.7pt;height:35.05pt;width:73.6pt;z-index:251681792;mso-width-relative:page;mso-height-relative:page;" filled="f" stroked="f" coordsize="21600,21600" o:gfxdata="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M6swVfZAAAACwEAAA8AAAAAAAAAAQAgAAAAIgAAAGRycy9kb3du&#10;cmV2LnhtbFBLAQIUABQAAAAIAIdO4kDx7avKxQEAAGoDAAAOAAAAAAAAAAEAIAAAACgBAABkcnMv&#10;ZTJvRG9jLnhtbFBLBQYAAAAABgAGAFkBAAB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before="0" w:beforeAutospacing="0" w:after="0" w:afterAutospacing="0" w:line="240" w:lineRule="auto"/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78F9A"/>
                          <w:kern w:val="24"/>
                          <w:sz w:val="28"/>
                          <w:szCs w:val="28"/>
                          <w:lang w:eastAsia="zh-CN"/>
                        </w:rPr>
                        <w:t>校园经历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 w:themeColor="text1" w:themeTint="D9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1094105</wp:posOffset>
                </wp:positionH>
                <wp:positionV relativeFrom="paragraph">
                  <wp:posOffset>3515360</wp:posOffset>
                </wp:positionV>
                <wp:extent cx="4781550" cy="363855"/>
                <wp:effectExtent l="0" t="0" r="0" b="0"/>
                <wp:wrapNone/>
                <wp:docPr id="9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09825" y="3006090"/>
                          <a:ext cx="4781550" cy="3638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-- 20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  <w:t>23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  <w:t>6       广州华南商贸职业学院      班委：生活委员</w:t>
                            </w: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7" o:spid="_x0000_s1026" o:spt="202" type="#_x0000_t202" style="position:absolute;left:0pt;margin-left:86.15pt;margin-top:276.8pt;height:28.65pt;width:376.5pt;z-index:251688960;mso-width-relative:page;mso-height-relative:page;" filled="f" stroked="f" coordsize="21600,21600" o:gfxdata="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5/Mvo2AAAAAsBAAAPAAAAAAAAAAEAIAAAACIAAABk&#10;cnMvZG93bnJldi54bWxQSwECFAAUAAAACACHTuJA5LvUCc0BAAB1AwAADgAAAAAAAAABACAAAAAn&#10;AQAAZHJzL2Uyb0RvYy54bWxQSwUGAAAAAAYABgBZAQAAZ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00000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sz w:val="22"/>
                          <w:szCs w:val="22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sz w:val="22"/>
                          <w:szCs w:val="22"/>
                          <w:lang w:val="en-US" w:eastAsia="zh-CN"/>
                        </w:rPr>
                        <w:t>10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-- 20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sz w:val="22"/>
                          <w:szCs w:val="22"/>
                          <w:lang w:val="en-US" w:eastAsia="zh-CN"/>
                        </w:rPr>
                        <w:t>23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sz w:val="22"/>
                          <w:szCs w:val="22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sz w:val="22"/>
                          <w:szCs w:val="22"/>
                          <w:lang w:val="en-US" w:eastAsia="zh-CN"/>
                        </w:rPr>
                        <w:t>6       广州华南商贸职业学院      班委：生活委员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1231265</wp:posOffset>
                </wp:positionH>
                <wp:positionV relativeFrom="paragraph">
                  <wp:posOffset>3471545</wp:posOffset>
                </wp:positionV>
                <wp:extent cx="4749800" cy="0"/>
                <wp:effectExtent l="0" t="0" r="0" b="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56485" y="4648835"/>
                          <a:ext cx="4749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63B2B6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6.95pt;margin-top:273.35pt;height:0pt;width:374pt;z-index:251683840;mso-width-relative:page;mso-height-relative:page;" filled="f" stroked="t" coordsize="21600,21600" o:gfxdata="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/bQFxtkAAAALAQAADwAAAAAAAAABACAAAAAiAAAAZHJzL2Rvd25yZXYu&#10;eG1sUEsBAhQAFAAAAAgAh07iQECVGF/6AQAAvgMAAA4AAAAAAAAAAQAgAAAAKAEAAGRycy9lMm9E&#10;b2MueG1sUEsFBgAAAAAGAAYAWQEAAJQFAAAAAA==&#10;">
                <v:fill on="f" focussize="0,0"/>
                <v:stroke weight="0.5pt" color="#63B2B6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1179830</wp:posOffset>
                </wp:positionH>
                <wp:positionV relativeFrom="paragraph">
                  <wp:posOffset>559435</wp:posOffset>
                </wp:positionV>
                <wp:extent cx="4733290" cy="629285"/>
                <wp:effectExtent l="0" t="0" r="0" b="0"/>
                <wp:wrapNone/>
                <wp:docPr id="154" name="文本框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10765" y="1945005"/>
                          <a:ext cx="4733290" cy="629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tLeas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color w:val="3A3737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3A3737"/>
                                <w:sz w:val="18"/>
                                <w:szCs w:val="18"/>
                                <w:lang w:val="en-US" w:eastAsia="zh-CN"/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A3737"/>
                                <w:sz w:val="18"/>
                                <w:szCs w:val="18"/>
                                <w:lang w:val="en-US" w:eastAsia="zh-CN"/>
                              </w:rPr>
                              <w:t>网页设计与制作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python web编程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版式设计广告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python程序设计基础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移动UI界面设计 MySQL数据库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Photoshops制作等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2.9pt;margin-top:44.05pt;height:49.55pt;width:372.7pt;z-index:251670528;mso-width-relative:page;mso-height-relative:page;" filled="f" stroked="f" coordsize="21600,21600" o:gfxdata="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jvaLsNoAAAAKAQAADwAAAAAAAAABACAAAAAiAAAAZHJzL2Rvd25y&#10;ZXYueG1sUEsBAhQAFAAAAAgAh07iQBaY8/TDAQAAZwMAAA4AAAAAAAAAAQAgAAAAKQEAAGRycy9l&#10;Mm9Eb2MueG1sUEsFBgAAAAAGAAYAWQEAAF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tLeast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/>
                          <w:color w:val="3A3737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3A3737"/>
                          <w:sz w:val="18"/>
                          <w:szCs w:val="18"/>
                          <w:lang w:val="en-US" w:eastAsia="zh-CN"/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A3737"/>
                          <w:sz w:val="18"/>
                          <w:szCs w:val="18"/>
                          <w:lang w:val="en-US" w:eastAsia="zh-CN"/>
                        </w:rPr>
                        <w:t>网页设计与制作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python web编程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版式设计广告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python程序设计基础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移动UI界面设计 MySQL数据库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Photoshops制作等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1199515</wp:posOffset>
                </wp:positionH>
                <wp:positionV relativeFrom="paragraph">
                  <wp:posOffset>3822700</wp:posOffset>
                </wp:positionV>
                <wp:extent cx="4739640" cy="1345565"/>
                <wp:effectExtent l="0" t="0" r="0" b="0"/>
                <wp:wrapNone/>
                <wp:docPr id="10" name="文本框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11095" y="3319780"/>
                          <a:ext cx="4739640" cy="1345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60" w:lineRule="exact"/>
                              <w:ind w:left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1、活动组织：根据活动排期，共组织安排了3次班会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60" w:lineRule="exact"/>
                              <w:ind w:left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配合协助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协助举办篮球赛，足球赛等，丰富同学们的生活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tLeast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A3737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54" o:spid="_x0000_s1026" o:spt="202" type="#_x0000_t202" style="position:absolute;left:0pt;margin-left:94.45pt;margin-top:301pt;height:105.95pt;width:373.2pt;z-index:251689984;mso-width-relative:page;mso-height-relative:page;" filled="f" stroked="f" coordsize="21600,21600" o:gfxdata="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K+QkT2wAAAAsBAAAPAAAAAAAAAAEAIAAAACIAAABkcnMvZG93&#10;bnJldi54bWxQSwECFAAUAAAACACHTuJAIswTd8QBAABnAwAADgAAAAAAAAABACAAAAAqAQAAZHJz&#10;L2Uyb0RvYy54bWxQSwUGAAAAAAYABgBZAQAAY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line="360" w:lineRule="exact"/>
                        <w:ind w:leftChars="0"/>
                        <w:jc w:val="lef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1、活动组织：根据活动排期，共组织安排了3次班会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line="360" w:lineRule="exact"/>
                        <w:ind w:leftChars="0"/>
                        <w:jc w:val="lef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配合协助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协助举办篮球赛，足球赛等，丰富同学们的生活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tLeast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A3737"/>
                          <w:sz w:val="18"/>
                          <w:szCs w:val="1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1058545</wp:posOffset>
                </wp:positionH>
                <wp:positionV relativeFrom="paragraph">
                  <wp:posOffset>3146425</wp:posOffset>
                </wp:positionV>
                <wp:extent cx="196850" cy="234950"/>
                <wp:effectExtent l="4445" t="5080" r="12065" b="19050"/>
                <wp:wrapNone/>
                <wp:docPr id="7214" name="Freeform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 flipH="1">
                          <a:off x="3935730" y="6447790"/>
                          <a:ext cx="196850" cy="234950"/>
                        </a:xfrm>
                        <a:custGeom>
                          <a:avLst/>
                          <a:gdLst>
                            <a:gd name="T0" fmla="*/ 104 w 104"/>
                            <a:gd name="T1" fmla="*/ 56 h 130"/>
                            <a:gd name="T2" fmla="*/ 53 w 104"/>
                            <a:gd name="T3" fmla="*/ 130 h 130"/>
                            <a:gd name="T4" fmla="*/ 2 w 104"/>
                            <a:gd name="T5" fmla="*/ 67 h 130"/>
                            <a:gd name="T6" fmla="*/ 0 w 104"/>
                            <a:gd name="T7" fmla="*/ 51 h 130"/>
                            <a:gd name="T8" fmla="*/ 52 w 104"/>
                            <a:gd name="T9" fmla="*/ 0 h 130"/>
                            <a:gd name="T10" fmla="*/ 104 w 104"/>
                            <a:gd name="T11" fmla="*/ 51 h 130"/>
                            <a:gd name="T12" fmla="*/ 104 w 104"/>
                            <a:gd name="T13" fmla="*/ 56 h 130"/>
                            <a:gd name="T14" fmla="*/ 52 w 104"/>
                            <a:gd name="T15" fmla="*/ 19 h 130"/>
                            <a:gd name="T16" fmla="*/ 23 w 104"/>
                            <a:gd name="T17" fmla="*/ 47 h 130"/>
                            <a:gd name="T18" fmla="*/ 52 w 104"/>
                            <a:gd name="T19" fmla="*/ 75 h 130"/>
                            <a:gd name="T20" fmla="*/ 81 w 104"/>
                            <a:gd name="T21" fmla="*/ 47 h 130"/>
                            <a:gd name="T22" fmla="*/ 52 w 104"/>
                            <a:gd name="T23" fmla="*/ 19 h 130"/>
                            <a:gd name="T24" fmla="*/ 52 w 104"/>
                            <a:gd name="T25" fmla="*/ 19 h 130"/>
                            <a:gd name="T26" fmla="*/ 52 w 104"/>
                            <a:gd name="T27" fmla="*/ 19 h 1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04" h="130">
                              <a:moveTo>
                                <a:pt x="104" y="56"/>
                              </a:moveTo>
                              <a:cubicBezTo>
                                <a:pt x="102" y="101"/>
                                <a:pt x="53" y="130"/>
                                <a:pt x="53" y="130"/>
                              </a:cubicBezTo>
                              <a:cubicBezTo>
                                <a:pt x="53" y="130"/>
                                <a:pt x="10" y="105"/>
                                <a:pt x="2" y="67"/>
                              </a:cubicBezTo>
                              <a:cubicBezTo>
                                <a:pt x="0" y="62"/>
                                <a:pt x="0" y="56"/>
                                <a:pt x="0" y="51"/>
                              </a:cubicBezTo>
                              <a:cubicBezTo>
                                <a:pt x="0" y="23"/>
                                <a:pt x="23" y="0"/>
                                <a:pt x="52" y="0"/>
                              </a:cubicBezTo>
                              <a:cubicBezTo>
                                <a:pt x="81" y="0"/>
                                <a:pt x="104" y="23"/>
                                <a:pt x="104" y="51"/>
                              </a:cubicBezTo>
                              <a:cubicBezTo>
                                <a:pt x="104" y="53"/>
                                <a:pt x="104" y="55"/>
                                <a:pt x="104" y="56"/>
                              </a:cubicBezTo>
                              <a:close/>
                              <a:moveTo>
                                <a:pt x="52" y="19"/>
                              </a:moveTo>
                              <a:cubicBezTo>
                                <a:pt x="36" y="19"/>
                                <a:pt x="23" y="31"/>
                                <a:pt x="23" y="47"/>
                              </a:cubicBezTo>
                              <a:cubicBezTo>
                                <a:pt x="23" y="63"/>
                                <a:pt x="36" y="75"/>
                                <a:pt x="52" y="75"/>
                              </a:cubicBezTo>
                              <a:cubicBezTo>
                                <a:pt x="68" y="75"/>
                                <a:pt x="81" y="63"/>
                                <a:pt x="81" y="47"/>
                              </a:cubicBezTo>
                              <a:cubicBezTo>
                                <a:pt x="81" y="31"/>
                                <a:pt x="68" y="19"/>
                                <a:pt x="52" y="19"/>
                              </a:cubicBezTo>
                              <a:close/>
                              <a:moveTo>
                                <a:pt x="52" y="19"/>
                              </a:moveTo>
                              <a:cubicBezTo>
                                <a:pt x="52" y="19"/>
                                <a:pt x="52" y="19"/>
                                <a:pt x="52" y="19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77" o:spid="_x0000_s1026" o:spt="100" style="position:absolute;left:0pt;flip:x;margin-left:83.35pt;margin-top:247.75pt;height:18.5pt;width:15.5pt;z-index:251663360;mso-width-relative:page;mso-height-relative:page;" filled="f" stroked="t" coordsize="104,130" o:gfxdata="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" path="m104,56c102,101,53,130,53,130c53,130,10,105,2,67c0,62,0,56,0,51c0,23,23,0,52,0c81,0,104,23,104,51c104,53,104,55,104,56xm52,19c36,19,23,31,23,47c23,63,36,75,52,75c68,75,81,63,81,47c81,31,68,19,52,19xm52,19c52,19,52,19,52,19e">
                <v:path textboxrect="0,0,104,130" o:connectlocs="196850,101209;100317,234950;3785,121089;0,92172;98425,0;196850,92172;196850,101209;98425,34338;43534,84943;98425,135548;153315,84943;98425,34338;98425,34338;98425,34338" o:connectangles="0,0,0,0,0,0,0,0,0,0,0,0,0,0"/>
                <v:fill on="f" focussize="0,0"/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194310</wp:posOffset>
                </wp:positionV>
                <wp:extent cx="633730" cy="521970"/>
                <wp:effectExtent l="6350" t="6350" r="15240" b="2032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8145" y="734695"/>
                          <a:ext cx="633730" cy="521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5pt;margin-top:15.3pt;height:41.1pt;width:49.9pt;z-index:251658240;v-text-anchor:middle;mso-width-relative:page;mso-height-relative:page;" fillcolor="#5B9BD5 [3204]" filled="t" stroked="t" coordsize="21600,21600" o:gfxdata="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u0Qqh&#10;2QAAAAgBAAAPAAAAAAAAAAEAIAAAACIAAABkcnMvZG93bnJldi54bWxQSwECFAAUAAAACACHTuJA&#10;oaFmnZICAAAgBQAADgAAAAAAAAABACAAAAAoAQAAZHJzL2Uyb0RvYy54bWxQSwUGAAAAAAYABgBZ&#10;AQAALA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-946150</wp:posOffset>
                </wp:positionH>
                <wp:positionV relativeFrom="paragraph">
                  <wp:posOffset>5203825</wp:posOffset>
                </wp:positionV>
                <wp:extent cx="1671320" cy="3024505"/>
                <wp:effectExtent l="0" t="0" r="0" b="0"/>
                <wp:wrapNone/>
                <wp:docPr id="201" name="文本框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1320" cy="302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425" w:leftChars="0" w:hanging="425" w:firstLineChars="0"/>
                              <w:rPr>
                                <w:rFonts w:ascii="微软雅黑" w:hAnsi="微软雅黑" w:eastAsia="微软雅黑" w:cstheme="minorBidi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性格开朗、为人真诚友善，兴趣广泛，待人热情，在学校具良好的人际关系；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425" w:leftChars="0" w:hanging="425" w:firstLineChars="0"/>
                              <w:rPr>
                                <w:rFonts w:ascii="微软雅黑" w:hAnsi="微软雅黑" w:eastAsia="微软雅黑" w:cstheme="minorBidi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做事认真仔细，拥有较强的组织能力和适应能力，并且得到了老师与同学们的一致认可；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425" w:leftChars="0" w:hanging="425" w:firstLineChars="0"/>
                              <w:rPr>
                                <w:rFonts w:hint="eastAsia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认真努力，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虚心求教，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注重实践的积累与理论的结合，并能积极动手动脑实践；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4.5pt;margin-top:409.75pt;height:238.15pt;width:131.6pt;z-index:251674624;mso-width-relative:page;mso-height-relative:page;" filled="f" stroked="f" coordsize="21600,21600" o:gfxdata="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1L5xVd0AAAANAQAADwAAAAAAAAABACAAAAAiAAAAZHJzL2Rvd25yZXYueG1sUEsB&#10;AhQAFAAAAAgAh07iQHrpWKK3AQAAXAMAAA4AAAAAAAAAAQAgAAAALAEAAGRycy9lMm9Eb2MueG1s&#10;UEsFBgAAAAAGAAYAWQEAAF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snapToGrid w:val="0"/>
                        <w:ind w:left="425" w:leftChars="0" w:hanging="425" w:firstLineChars="0"/>
                        <w:rPr>
                          <w:rFonts w:ascii="微软雅黑" w:hAnsi="微软雅黑" w:eastAsia="微软雅黑" w:cstheme="minorBidi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性格开朗、为人真诚友善，兴趣广泛，待人热情，在学校具良好的人际关系；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snapToGrid w:val="0"/>
                        <w:ind w:left="425" w:leftChars="0" w:hanging="425" w:firstLineChars="0"/>
                        <w:rPr>
                          <w:rFonts w:ascii="微软雅黑" w:hAnsi="微软雅黑" w:eastAsia="微软雅黑" w:cstheme="minorBidi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做事认真仔细，拥有较强的组织能力和适应能力，并且得到了老师与同学们的一致认可；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snapToGrid w:val="0"/>
                        <w:ind w:left="425" w:leftChars="0" w:hanging="425" w:firstLineChars="0"/>
                        <w:rPr>
                          <w:rFonts w:hint="eastAsia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认真努力，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虚心求教，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注重实践的积累与理论的结合，并能积极动手动脑实践；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-666115</wp:posOffset>
                </wp:positionH>
                <wp:positionV relativeFrom="paragraph">
                  <wp:posOffset>4377055</wp:posOffset>
                </wp:positionV>
                <wp:extent cx="1288415" cy="445135"/>
                <wp:effectExtent l="0" t="0" r="0" b="0"/>
                <wp:wrapNone/>
                <wp:docPr id="4" name="文本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8415" cy="4451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0" w:beforeAutospacing="0" w:after="0" w:afterAutospacing="0" w:line="240" w:lineRule="auto"/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我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评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价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3" o:spid="_x0000_s1026" o:spt="202" type="#_x0000_t202" style="position:absolute;left:0pt;margin-left:-52.45pt;margin-top:344.65pt;height:35.05pt;width:101.45pt;z-index:251695104;mso-width-relative:page;mso-height-relative:page;" filled="f" stroked="f" coordsize="21600,21600" o:gfxdata="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BOZ17/YAAAACwEAAA8AAAAAAAAAAQAgAAAAIgAAAGRycy9kb3ducmV2LnhtbFBLAQIU&#10;ABQAAAAIAIdO4kCrfaLTugEAAF4DAAAOAAAAAAAAAAEAIAAAACcBAABkcnMvZTJvRG9jLnhtbFBL&#10;BQYAAAAABgAGAFkBAAB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before="0" w:beforeAutospacing="0" w:after="0" w:afterAutospacing="0" w:line="240" w:lineRule="auto"/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我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评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价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 w:themeColor="text1" w:themeTint="D9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-1146175</wp:posOffset>
                </wp:positionH>
                <wp:positionV relativeFrom="paragraph">
                  <wp:posOffset>1242060</wp:posOffset>
                </wp:positionV>
                <wp:extent cx="2119630" cy="8137525"/>
                <wp:effectExtent l="58420" t="43180" r="123190" b="125095"/>
                <wp:wrapNone/>
                <wp:docPr id="77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6350" y="2346325"/>
                          <a:ext cx="2119630" cy="8137525"/>
                        </a:xfrm>
                        <a:prstGeom prst="rect">
                          <a:avLst/>
                        </a:prstGeom>
                        <a:solidFill>
                          <a:srgbClr val="2CA5C3"/>
                        </a:solidFill>
                        <a:ln>
                          <a:noFill/>
                          <a:prstDash val="dash"/>
                        </a:ln>
                        <a:effectLst>
                          <a:outerShdw blurRad="101600" dist="38100" dir="2700000" algn="tl" rotWithShape="0">
                            <a:schemeClr val="bg1">
                              <a:lumMod val="75000"/>
                              <a:alpha val="58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90.25pt;margin-top:97.8pt;height:640.75pt;width:166.9pt;z-index:251659264;v-text-anchor:middle;mso-width-relative:page;mso-height-relative:page;" fillcolor="#2CA5C3" filled="t" stroked="f" coordsize="21600,21600" o:gfxdata="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E9+P7tsAAAANAQAADwAAAAAAAAABACAAAAAiAAAAZHJzL2Rvd25yZXYueG1sUEsBAhQAFAAA&#10;AAgAh07iQMe/5EJeAgAAqgQAAA4AAAAAAAAAAQAgAAAAKgEAAGRycy9lMm9Eb2MueG1sUEsFBgAA&#10;AAAGAAYAWQEAAPoFAAAAAA==&#10;">
                <v:fill on="t" focussize="0,0"/>
                <v:stroke on="f" weight="1pt" miterlimit="8" joinstyle="miter" dashstyle="dash"/>
                <v:imagedata o:title=""/>
                <o:lock v:ext="edit" aspectratio="f"/>
                <v:shadow on="t" color="#BFBFBF [2412]" opacity="38010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-1055370</wp:posOffset>
                </wp:positionH>
                <wp:positionV relativeFrom="paragraph">
                  <wp:posOffset>3304540</wp:posOffset>
                </wp:positionV>
                <wp:extent cx="165735" cy="131445"/>
                <wp:effectExtent l="4445" t="4445" r="12700" b="16510"/>
                <wp:wrapSquare wrapText="bothSides"/>
                <wp:docPr id="123" name="Freeform 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3967480" y="3616325"/>
                          <a:ext cx="165735" cy="131445"/>
                        </a:xfrm>
                        <a:custGeom>
                          <a:avLst/>
                          <a:gdLst>
                            <a:gd name="T0" fmla="*/ 75 w 150"/>
                            <a:gd name="T1" fmla="*/ 0 h 119"/>
                            <a:gd name="T2" fmla="*/ 131 w 150"/>
                            <a:gd name="T3" fmla="*/ 0 h 119"/>
                            <a:gd name="T4" fmla="*/ 147 w 150"/>
                            <a:gd name="T5" fmla="*/ 8 h 119"/>
                            <a:gd name="T6" fmla="*/ 150 w 150"/>
                            <a:gd name="T7" fmla="*/ 17 h 119"/>
                            <a:gd name="T8" fmla="*/ 150 w 150"/>
                            <a:gd name="T9" fmla="*/ 102 h 119"/>
                            <a:gd name="T10" fmla="*/ 135 w 150"/>
                            <a:gd name="T11" fmla="*/ 118 h 119"/>
                            <a:gd name="T12" fmla="*/ 130 w 150"/>
                            <a:gd name="T13" fmla="*/ 119 h 119"/>
                            <a:gd name="T14" fmla="*/ 19 w 150"/>
                            <a:gd name="T15" fmla="*/ 119 h 119"/>
                            <a:gd name="T16" fmla="*/ 4 w 150"/>
                            <a:gd name="T17" fmla="*/ 112 h 119"/>
                            <a:gd name="T18" fmla="*/ 0 w 150"/>
                            <a:gd name="T19" fmla="*/ 103 h 119"/>
                            <a:gd name="T20" fmla="*/ 0 w 150"/>
                            <a:gd name="T21" fmla="*/ 16 h 119"/>
                            <a:gd name="T22" fmla="*/ 18 w 150"/>
                            <a:gd name="T23" fmla="*/ 0 h 119"/>
                            <a:gd name="T24" fmla="*/ 75 w 150"/>
                            <a:gd name="T25" fmla="*/ 0 h 119"/>
                            <a:gd name="T26" fmla="*/ 74 w 150"/>
                            <a:gd name="T27" fmla="*/ 19 h 119"/>
                            <a:gd name="T28" fmla="*/ 74 w 150"/>
                            <a:gd name="T29" fmla="*/ 19 h 119"/>
                            <a:gd name="T30" fmla="*/ 27 w 150"/>
                            <a:gd name="T31" fmla="*/ 19 h 119"/>
                            <a:gd name="T32" fmla="*/ 18 w 150"/>
                            <a:gd name="T33" fmla="*/ 26 h 119"/>
                            <a:gd name="T34" fmla="*/ 18 w 150"/>
                            <a:gd name="T35" fmla="*/ 100 h 119"/>
                            <a:gd name="T36" fmla="*/ 28 w 150"/>
                            <a:gd name="T37" fmla="*/ 109 h 119"/>
                            <a:gd name="T38" fmla="*/ 119 w 150"/>
                            <a:gd name="T39" fmla="*/ 109 h 119"/>
                            <a:gd name="T40" fmla="*/ 131 w 150"/>
                            <a:gd name="T41" fmla="*/ 97 h 119"/>
                            <a:gd name="T42" fmla="*/ 131 w 150"/>
                            <a:gd name="T43" fmla="*/ 30 h 119"/>
                            <a:gd name="T44" fmla="*/ 120 w 150"/>
                            <a:gd name="T45" fmla="*/ 19 h 119"/>
                            <a:gd name="T46" fmla="*/ 74 w 150"/>
                            <a:gd name="T47" fmla="*/ 19 h 119"/>
                            <a:gd name="T48" fmla="*/ 45 w 150"/>
                            <a:gd name="T49" fmla="*/ 68 h 119"/>
                            <a:gd name="T50" fmla="*/ 44 w 150"/>
                            <a:gd name="T51" fmla="*/ 34 h 119"/>
                            <a:gd name="T52" fmla="*/ 77 w 150"/>
                            <a:gd name="T53" fmla="*/ 34 h 119"/>
                            <a:gd name="T54" fmla="*/ 76 w 150"/>
                            <a:gd name="T55" fmla="*/ 68 h 119"/>
                            <a:gd name="T56" fmla="*/ 93 w 150"/>
                            <a:gd name="T57" fmla="*/ 100 h 119"/>
                            <a:gd name="T58" fmla="*/ 84 w 150"/>
                            <a:gd name="T59" fmla="*/ 100 h 119"/>
                            <a:gd name="T60" fmla="*/ 76 w 150"/>
                            <a:gd name="T61" fmla="*/ 78 h 119"/>
                            <a:gd name="T62" fmla="*/ 59 w 150"/>
                            <a:gd name="T63" fmla="*/ 73 h 119"/>
                            <a:gd name="T64" fmla="*/ 37 w 150"/>
                            <a:gd name="T65" fmla="*/ 100 h 119"/>
                            <a:gd name="T66" fmla="*/ 29 w 150"/>
                            <a:gd name="T67" fmla="*/ 100 h 119"/>
                            <a:gd name="T68" fmla="*/ 45 w 150"/>
                            <a:gd name="T69" fmla="*/ 68 h 119"/>
                            <a:gd name="T70" fmla="*/ 61 w 150"/>
                            <a:gd name="T71" fmla="*/ 37 h 119"/>
                            <a:gd name="T72" fmla="*/ 47 w 150"/>
                            <a:gd name="T73" fmla="*/ 50 h 119"/>
                            <a:gd name="T74" fmla="*/ 60 w 150"/>
                            <a:gd name="T75" fmla="*/ 64 h 119"/>
                            <a:gd name="T76" fmla="*/ 75 w 150"/>
                            <a:gd name="T77" fmla="*/ 51 h 119"/>
                            <a:gd name="T78" fmla="*/ 61 w 150"/>
                            <a:gd name="T79" fmla="*/ 37 h 119"/>
                            <a:gd name="T80" fmla="*/ 94 w 150"/>
                            <a:gd name="T81" fmla="*/ 64 h 119"/>
                            <a:gd name="T82" fmla="*/ 94 w 150"/>
                            <a:gd name="T83" fmla="*/ 55 h 119"/>
                            <a:gd name="T84" fmla="*/ 122 w 150"/>
                            <a:gd name="T85" fmla="*/ 55 h 119"/>
                            <a:gd name="T86" fmla="*/ 122 w 150"/>
                            <a:gd name="T87" fmla="*/ 64 h 119"/>
                            <a:gd name="T88" fmla="*/ 94 w 150"/>
                            <a:gd name="T89" fmla="*/ 64 h 119"/>
                            <a:gd name="T90" fmla="*/ 94 w 150"/>
                            <a:gd name="T91" fmla="*/ 45 h 119"/>
                            <a:gd name="T92" fmla="*/ 94 w 150"/>
                            <a:gd name="T93" fmla="*/ 37 h 119"/>
                            <a:gd name="T94" fmla="*/ 112 w 150"/>
                            <a:gd name="T95" fmla="*/ 37 h 119"/>
                            <a:gd name="T96" fmla="*/ 112 w 150"/>
                            <a:gd name="T97" fmla="*/ 45 h 119"/>
                            <a:gd name="T98" fmla="*/ 94 w 150"/>
                            <a:gd name="T99" fmla="*/ 45 h 119"/>
                            <a:gd name="T100" fmla="*/ 94 w 150"/>
                            <a:gd name="T101" fmla="*/ 45 h 119"/>
                            <a:gd name="T102" fmla="*/ 94 w 150"/>
                            <a:gd name="T103" fmla="*/ 45 h 1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150" h="119">
                              <a:moveTo>
                                <a:pt x="75" y="0"/>
                              </a:moveTo>
                              <a:cubicBezTo>
                                <a:pt x="94" y="0"/>
                                <a:pt x="112" y="0"/>
                                <a:pt x="131" y="0"/>
                              </a:cubicBezTo>
                              <a:cubicBezTo>
                                <a:pt x="138" y="0"/>
                                <a:pt x="143" y="3"/>
                                <a:pt x="147" y="8"/>
                              </a:cubicBezTo>
                              <a:cubicBezTo>
                                <a:pt x="149" y="11"/>
                                <a:pt x="150" y="14"/>
                                <a:pt x="150" y="17"/>
                              </a:cubicBezTo>
                              <a:cubicBezTo>
                                <a:pt x="150" y="45"/>
                                <a:pt x="150" y="74"/>
                                <a:pt x="150" y="102"/>
                              </a:cubicBezTo>
                              <a:cubicBezTo>
                                <a:pt x="150" y="110"/>
                                <a:pt x="143" y="117"/>
                                <a:pt x="135" y="118"/>
                              </a:cubicBezTo>
                              <a:cubicBezTo>
                                <a:pt x="133" y="118"/>
                                <a:pt x="132" y="119"/>
                                <a:pt x="130" y="119"/>
                              </a:cubicBezTo>
                              <a:cubicBezTo>
                                <a:pt x="93" y="119"/>
                                <a:pt x="56" y="119"/>
                                <a:pt x="19" y="119"/>
                              </a:cubicBezTo>
                              <a:cubicBezTo>
                                <a:pt x="13" y="119"/>
                                <a:pt x="7" y="117"/>
                                <a:pt x="4" y="112"/>
                              </a:cubicBezTo>
                              <a:cubicBezTo>
                                <a:pt x="2" y="109"/>
                                <a:pt x="0" y="106"/>
                                <a:pt x="0" y="103"/>
                              </a:cubicBezTo>
                              <a:cubicBezTo>
                                <a:pt x="0" y="74"/>
                                <a:pt x="0" y="45"/>
                                <a:pt x="0" y="16"/>
                              </a:cubicBezTo>
                              <a:cubicBezTo>
                                <a:pt x="0" y="7"/>
                                <a:pt x="8" y="0"/>
                                <a:pt x="18" y="0"/>
                              </a:cubicBezTo>
                              <a:cubicBezTo>
                                <a:pt x="37" y="0"/>
                                <a:pt x="56" y="0"/>
                                <a:pt x="75" y="0"/>
                              </a:cubicBezTo>
                              <a:close/>
                              <a:moveTo>
                                <a:pt x="74" y="19"/>
                              </a:moveTo>
                              <a:cubicBezTo>
                                <a:pt x="74" y="19"/>
                                <a:pt x="74" y="19"/>
                                <a:pt x="74" y="19"/>
                              </a:cubicBezTo>
                              <a:cubicBezTo>
                                <a:pt x="58" y="19"/>
                                <a:pt x="43" y="18"/>
                                <a:pt x="27" y="19"/>
                              </a:cubicBezTo>
                              <a:cubicBezTo>
                                <a:pt x="22" y="19"/>
                                <a:pt x="18" y="21"/>
                                <a:pt x="18" y="26"/>
                              </a:cubicBezTo>
                              <a:cubicBezTo>
                                <a:pt x="18" y="51"/>
                                <a:pt x="18" y="75"/>
                                <a:pt x="18" y="100"/>
                              </a:cubicBezTo>
                              <a:cubicBezTo>
                                <a:pt x="18" y="107"/>
                                <a:pt x="20" y="109"/>
                                <a:pt x="28" y="109"/>
                              </a:cubicBezTo>
                              <a:cubicBezTo>
                                <a:pt x="58" y="109"/>
                                <a:pt x="88" y="109"/>
                                <a:pt x="119" y="109"/>
                              </a:cubicBezTo>
                              <a:cubicBezTo>
                                <a:pt x="127" y="109"/>
                                <a:pt x="131" y="105"/>
                                <a:pt x="131" y="97"/>
                              </a:cubicBezTo>
                              <a:cubicBezTo>
                                <a:pt x="131" y="74"/>
                                <a:pt x="131" y="52"/>
                                <a:pt x="131" y="30"/>
                              </a:cubicBezTo>
                              <a:cubicBezTo>
                                <a:pt x="131" y="20"/>
                                <a:pt x="130" y="19"/>
                                <a:pt x="120" y="19"/>
                              </a:cubicBezTo>
                              <a:cubicBezTo>
                                <a:pt x="105" y="19"/>
                                <a:pt x="89" y="19"/>
                                <a:pt x="74" y="19"/>
                              </a:cubicBezTo>
                              <a:close/>
                              <a:moveTo>
                                <a:pt x="45" y="68"/>
                              </a:moveTo>
                              <a:cubicBezTo>
                                <a:pt x="35" y="55"/>
                                <a:pt x="35" y="43"/>
                                <a:pt x="44" y="34"/>
                              </a:cubicBezTo>
                              <a:cubicBezTo>
                                <a:pt x="54" y="26"/>
                                <a:pt x="67" y="26"/>
                                <a:pt x="77" y="34"/>
                              </a:cubicBezTo>
                              <a:cubicBezTo>
                                <a:pt x="86" y="43"/>
                                <a:pt x="86" y="55"/>
                                <a:pt x="76" y="68"/>
                              </a:cubicBezTo>
                              <a:cubicBezTo>
                                <a:pt x="88" y="75"/>
                                <a:pt x="94" y="86"/>
                                <a:pt x="93" y="100"/>
                              </a:cubicBezTo>
                              <a:cubicBezTo>
                                <a:pt x="84" y="100"/>
                                <a:pt x="84" y="100"/>
                                <a:pt x="84" y="100"/>
                              </a:cubicBezTo>
                              <a:cubicBezTo>
                                <a:pt x="85" y="92"/>
                                <a:pt x="83" y="84"/>
                                <a:pt x="76" y="78"/>
                              </a:cubicBezTo>
                              <a:cubicBezTo>
                                <a:pt x="71" y="75"/>
                                <a:pt x="65" y="73"/>
                                <a:pt x="59" y="73"/>
                              </a:cubicBezTo>
                              <a:cubicBezTo>
                                <a:pt x="47" y="74"/>
                                <a:pt x="35" y="84"/>
                                <a:pt x="37" y="100"/>
                              </a:cubicBezTo>
                              <a:cubicBezTo>
                                <a:pt x="29" y="100"/>
                                <a:pt x="29" y="100"/>
                                <a:pt x="29" y="100"/>
                              </a:cubicBezTo>
                              <a:cubicBezTo>
                                <a:pt x="25" y="90"/>
                                <a:pt x="31" y="78"/>
                                <a:pt x="45" y="68"/>
                              </a:cubicBezTo>
                              <a:close/>
                              <a:moveTo>
                                <a:pt x="61" y="37"/>
                              </a:moveTo>
                              <a:cubicBezTo>
                                <a:pt x="53" y="37"/>
                                <a:pt x="47" y="43"/>
                                <a:pt x="47" y="50"/>
                              </a:cubicBezTo>
                              <a:cubicBezTo>
                                <a:pt x="47" y="58"/>
                                <a:pt x="53" y="64"/>
                                <a:pt x="60" y="64"/>
                              </a:cubicBezTo>
                              <a:cubicBezTo>
                                <a:pt x="68" y="64"/>
                                <a:pt x="75" y="58"/>
                                <a:pt x="75" y="51"/>
                              </a:cubicBezTo>
                              <a:cubicBezTo>
                                <a:pt x="75" y="43"/>
                                <a:pt x="68" y="37"/>
                                <a:pt x="61" y="37"/>
                              </a:cubicBezTo>
                              <a:close/>
                              <a:moveTo>
                                <a:pt x="94" y="64"/>
                              </a:moveTo>
                              <a:cubicBezTo>
                                <a:pt x="94" y="55"/>
                                <a:pt x="94" y="55"/>
                                <a:pt x="94" y="55"/>
                              </a:cubicBezTo>
                              <a:cubicBezTo>
                                <a:pt x="122" y="55"/>
                                <a:pt x="122" y="55"/>
                                <a:pt x="122" y="55"/>
                              </a:cubicBezTo>
                              <a:cubicBezTo>
                                <a:pt x="122" y="64"/>
                                <a:pt x="122" y="64"/>
                                <a:pt x="122" y="64"/>
                              </a:cubicBezTo>
                              <a:cubicBezTo>
                                <a:pt x="94" y="64"/>
                                <a:pt x="94" y="64"/>
                                <a:pt x="94" y="64"/>
                              </a:cubicBezTo>
                              <a:close/>
                              <a:moveTo>
                                <a:pt x="94" y="45"/>
                              </a:moveTo>
                              <a:cubicBezTo>
                                <a:pt x="94" y="37"/>
                                <a:pt x="94" y="37"/>
                                <a:pt x="94" y="37"/>
                              </a:cubicBezTo>
                              <a:cubicBezTo>
                                <a:pt x="112" y="37"/>
                                <a:pt x="112" y="37"/>
                                <a:pt x="112" y="37"/>
                              </a:cubicBezTo>
                              <a:cubicBezTo>
                                <a:pt x="112" y="45"/>
                                <a:pt x="112" y="45"/>
                                <a:pt x="112" y="45"/>
                              </a:cubicBezTo>
                              <a:cubicBezTo>
                                <a:pt x="94" y="45"/>
                                <a:pt x="94" y="45"/>
                                <a:pt x="94" y="45"/>
                              </a:cubicBezTo>
                              <a:close/>
                              <a:moveTo>
                                <a:pt x="94" y="45"/>
                              </a:moveTo>
                              <a:cubicBezTo>
                                <a:pt x="94" y="45"/>
                                <a:pt x="94" y="45"/>
                                <a:pt x="94" y="45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2" o:spid="_x0000_s1026" o:spt="100" style="position:absolute;left:0pt;margin-left:-83.1pt;margin-top:260.2pt;height:10.35pt;width:13.05pt;mso-wrap-distance-bottom:0pt;mso-wrap-distance-left:9pt;mso-wrap-distance-right:9pt;mso-wrap-distance-top:0pt;z-index:251664384;mso-width-relative:page;mso-height-relative:page;" fillcolor="#FFFFFF [3212]" filled="t" stroked="t" coordsize="150,119" o:gfxdata="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" path="m75,0c94,0,112,0,131,0c138,0,143,3,147,8c149,11,150,14,150,17c150,45,150,74,150,102c150,110,143,117,135,118c133,118,132,119,130,119c93,119,56,119,19,119c13,119,7,117,4,112c2,109,0,106,0,103c0,74,0,45,0,16c0,7,8,0,18,0c37,0,56,0,75,0xm74,19c74,19,74,19,74,19c58,19,43,18,27,19c22,19,18,21,18,26c18,51,18,75,18,100c18,107,20,109,28,109c58,109,88,109,119,109c127,109,131,105,131,97c131,74,131,52,131,30c131,20,130,19,120,19c105,19,89,19,74,19xm45,68c35,55,35,43,44,34c54,26,67,26,77,34c86,43,86,55,76,68c88,75,94,86,93,100c84,100,84,100,84,100c85,92,83,84,76,78c71,75,65,73,59,73c47,74,35,84,37,100c29,100,29,100,29,100c25,90,31,78,45,68xm61,37c53,37,47,43,47,50c47,58,53,64,60,64c68,64,75,58,75,51c75,43,68,37,61,37xm94,64c94,55,94,55,94,55c122,55,122,55,122,55c122,64,122,64,122,64c94,64,94,64,94,64xm94,45c94,37,94,37,94,37c112,37,112,37,112,37c112,45,112,45,112,45c94,45,94,45,94,45xm94,45c94,45,94,45,94,45e">
                <v:path textboxrect="0,0,150,119" o:connectlocs="82867,0;144741,0;162420,8836;165735,18777;165735,112667;149161,130340;143637,131445;20993,131445;4419,123712;0,113771;0,17673;19888,0;82867,0;81762,20987;81762,20987;29832,20987;19888,28719;19888,110457;30937,120399;131483,120399;144741,107144;144741,33137;132588,20987;81762,20987;49720,75111;48615,37555;85077,37555;83972,75111;102755,110457;92811,110457;83972,86157;65189,80634;40881,110457;32042,110457;49720,75111;67398,40869;51930,55228;66294,70693;82867,56333;67398,40869;103860,70693;103860,60751;134797,60751;134797,70693;103860,70693;103860,49706;103860,40869;123748,40869;123748,49706;103860,49706;103860,49706;103860,49706" o:connectangles="0,0,0,0,0,0,0,0,0,0,0,0,0,0,0,0,0,0,0,0,0,0,0,0,0,0,0,0,0,0,0,0,0,0,0,0,0,0,0,0,0,0,0,0,0,0,0,0,0,0,0,0"/>
                <v:fill on="t" focussize="0,0"/>
                <v:stroke color="#FFFFFF [3212]" joinstyle="round"/>
                <v:imagedata o:title=""/>
                <o:lock v:ext="edit" aspectratio="t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1182370</wp:posOffset>
                </wp:positionH>
                <wp:positionV relativeFrom="paragraph">
                  <wp:posOffset>5120005</wp:posOffset>
                </wp:positionV>
                <wp:extent cx="4775200" cy="144399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0" cy="1443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snapToGrid w:val="0"/>
                              <w:ind w:left="1320" w:hanging="1081" w:hangingChars="600"/>
                              <w:rPr>
                                <w:rFonts w:hint="eastAsia" w:ascii="微软雅黑" w:hAnsi="微软雅黑" w:eastAsia="微软雅黑" w:cstheme="minorBidi"/>
                                <w:b/>
                                <w:bCs w:val="0"/>
                                <w:color w:val="262626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 w:val="0"/>
                                <w:color w:val="262626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【兴趣爱好】</w:t>
                            </w:r>
                          </w:p>
                          <w:p>
                            <w:pPr>
                              <w:pStyle w:val="13"/>
                              <w:snapToGrid w:val="0"/>
                              <w:ind w:left="0" w:leftChars="0" w:firstLine="0" w:firstLineChars="0"/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/>
                                <w:color w:val="262626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/>
                                <w:color w:val="262626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对电脑很熟悉，对代码有兴趣。</w:t>
                            </w:r>
                          </w:p>
                          <w:p>
                            <w:pPr>
                              <w:pStyle w:val="13"/>
                              <w:snapToGrid w:val="0"/>
                              <w:ind w:left="0" w:leftChars="0" w:firstLine="0" w:firstLineChars="0"/>
                              <w:rPr>
                                <w:rFonts w:hint="default" w:ascii="微软雅黑" w:hAnsi="微软雅黑" w:eastAsia="微软雅黑" w:cstheme="minorBidi"/>
                                <w:b w:val="0"/>
                                <w:bCs/>
                                <w:color w:val="262626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/>
                                <w:color w:val="262626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喜欢打球，阅读，看动漫，打游戏。</w:t>
                            </w:r>
                          </w:p>
                          <w:p>
                            <w:pPr>
                              <w:snapToGrid w:val="0"/>
                              <w:spacing w:line="240" w:lineRule="atLeast"/>
                              <w:ind w:left="0" w:leftChars="0" w:firstLine="0" w:firstLineChars="0"/>
                              <w:jc w:val="both"/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262626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262626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【办公技能】</w:t>
                            </w:r>
                          </w:p>
                          <w:p>
                            <w:pPr>
                              <w:snapToGrid w:val="0"/>
                              <w:spacing w:line="240" w:lineRule="atLeast"/>
                              <w:jc w:val="both"/>
                              <w:rPr>
                                <w:rFonts w:hint="default" w:ascii="微软雅黑" w:hAnsi="微软雅黑" w:eastAsia="微软雅黑"/>
                                <w:b/>
                                <w:bCs w:val="0"/>
                                <w:color w:val="262626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262626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学过unity，ps，pr，python，java，vscode，html，css。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3.1pt;margin-top:403.15pt;height:113.7pt;width:376pt;z-index:251670528;mso-width-relative:page;mso-height-relative:page;" filled="f" stroked="f" coordsize="21600,21600" o:gfxdata="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BQgPD3YAAAADAEAAA8AAAAAAAAAAQAgAAAAIgAAAGRycy9kb3ducmV2LnhtbFBLAQIUABQAAAAI&#10;AIdO4kBjbnpCJgIAACwEAAAOAAAAAAAAAAEAIAAAACc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snapToGrid w:val="0"/>
                        <w:ind w:left="1320" w:hanging="1081" w:hangingChars="600"/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262626"/>
                          <w:sz w:val="18"/>
                          <w:szCs w:val="18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262626"/>
                          <w:sz w:val="18"/>
                          <w:szCs w:val="18"/>
                          <w:vertAlign w:val="baseline"/>
                          <w:lang w:val="en-US" w:eastAsia="zh-CN"/>
                        </w:rPr>
                        <w:t>【兴趣爱好】</w:t>
                      </w:r>
                    </w:p>
                    <w:p>
                      <w:pPr>
                        <w:pStyle w:val="13"/>
                        <w:snapToGrid w:val="0"/>
                        <w:ind w:left="0" w:leftChars="0" w:firstLine="0" w:firstLineChars="0"/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262626"/>
                          <w:sz w:val="18"/>
                          <w:szCs w:val="18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262626"/>
                          <w:sz w:val="18"/>
                          <w:szCs w:val="18"/>
                          <w:vertAlign w:val="baseline"/>
                          <w:lang w:val="en-US" w:eastAsia="zh-CN"/>
                        </w:rPr>
                        <w:t>对电脑很熟悉，对代码有兴趣。</w:t>
                      </w:r>
                    </w:p>
                    <w:p>
                      <w:pPr>
                        <w:pStyle w:val="13"/>
                        <w:snapToGrid w:val="0"/>
                        <w:ind w:left="0" w:leftChars="0" w:firstLine="0" w:firstLineChars="0"/>
                        <w:rPr>
                          <w:rFonts w:hint="default" w:ascii="微软雅黑" w:hAnsi="微软雅黑" w:eastAsia="微软雅黑" w:cstheme="minorBidi"/>
                          <w:b w:val="0"/>
                          <w:bCs/>
                          <w:color w:val="262626"/>
                          <w:sz w:val="18"/>
                          <w:szCs w:val="18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262626"/>
                          <w:sz w:val="18"/>
                          <w:szCs w:val="18"/>
                          <w:vertAlign w:val="baseline"/>
                          <w:lang w:val="en-US" w:eastAsia="zh-CN"/>
                        </w:rPr>
                        <w:t>喜欢打球，阅读，看动漫，打游戏。</w:t>
                      </w:r>
                    </w:p>
                    <w:p>
                      <w:pPr>
                        <w:snapToGrid w:val="0"/>
                        <w:spacing w:line="240" w:lineRule="atLeast"/>
                        <w:ind w:left="0" w:leftChars="0" w:firstLine="0" w:firstLineChars="0"/>
                        <w:jc w:val="both"/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262626"/>
                          <w:sz w:val="18"/>
                          <w:szCs w:val="18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262626"/>
                          <w:sz w:val="18"/>
                          <w:szCs w:val="18"/>
                          <w:vertAlign w:val="baseline"/>
                          <w:lang w:val="en-US" w:eastAsia="zh-CN"/>
                        </w:rPr>
                        <w:t>【办公技能】</w:t>
                      </w:r>
                    </w:p>
                    <w:p>
                      <w:pPr>
                        <w:snapToGrid w:val="0"/>
                        <w:spacing w:line="240" w:lineRule="atLeast"/>
                        <w:jc w:val="both"/>
                        <w:rPr>
                          <w:rFonts w:hint="default" w:ascii="微软雅黑" w:hAnsi="微软雅黑" w:eastAsia="微软雅黑"/>
                          <w:b/>
                          <w:bCs w:val="0"/>
                          <w:color w:val="262626"/>
                          <w:sz w:val="18"/>
                          <w:szCs w:val="18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262626"/>
                          <w:sz w:val="18"/>
                          <w:szCs w:val="18"/>
                          <w:vertAlign w:val="baseline"/>
                          <w:lang w:val="en-US" w:eastAsia="zh-CN"/>
                        </w:rPr>
                        <w:t>学过unity，ps，pr，python，java，vscode，html，css。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1227455</wp:posOffset>
                </wp:positionH>
                <wp:positionV relativeFrom="paragraph">
                  <wp:posOffset>7672705</wp:posOffset>
                </wp:positionV>
                <wp:extent cx="4665980" cy="832485"/>
                <wp:effectExtent l="0" t="0" r="0" b="0"/>
                <wp:wrapNone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5980" cy="832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40" w:lineRule="atLeast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  <w:t>202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  <w:t>-202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  <w:t>4    教学部实训中心    实训项目:B站漫画页面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color w:val="262626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、运用网页设计代码，完成bilibili站点页面跳转制作；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i w:val="0"/>
                                <w:iCs w:val="0"/>
                                <w:color w:val="262626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color w:val="262626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、总结源代码的展示，挖掘项目的含义；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6.65pt;margin-top:604.15pt;height:65.55pt;width:367.4pt;z-index:251698176;mso-width-relative:page;mso-height-relative:page;" filled="f" stroked="f" coordsize="21600,21600" o:gfxdata="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VsMC&#10;xNgAAAANAQAADwAAAAAAAAABACAAAAAiAAAAZHJzL2Rvd25yZXYueG1sUEsBAhQAFAAAAAgAh07i&#10;QP9zw64iAgAAKgQAAA4AAAAAAAAAAQAgAAAAJw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40" w:lineRule="atLeast"/>
                        <w:rPr>
                          <w:rFonts w:hint="default" w:ascii="微软雅黑" w:hAnsi="微软雅黑" w:eastAsia="微软雅黑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  <w:t>202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  <w:t>-202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  <w:t>4    教学部实训中心    实训项目:B站漫画页面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Cs/>
                          <w:color w:val="262626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、运用网页设计代码，完成bilibili站点页面跳转制作；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i w:val="0"/>
                          <w:iCs w:val="0"/>
                          <w:color w:val="262626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Cs/>
                          <w:color w:val="262626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、总结源代码的展示，挖掘项目的含义；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1210945</wp:posOffset>
                </wp:positionH>
                <wp:positionV relativeFrom="paragraph">
                  <wp:posOffset>8392795</wp:posOffset>
                </wp:positionV>
                <wp:extent cx="4699000" cy="756920"/>
                <wp:effectExtent l="0" t="0" r="0" b="0"/>
                <wp:wrapNone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0" cy="756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40" w:lineRule="atLeast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  <w:t>2020-2021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  <w:t>3    教学部实训中心     实训项目：app制作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使用UI软件制作侃侃app项目，展示UI设计侃侃app详情页跳转；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总结作业的各项问题，展现侃侃app局部跳转；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5.35pt;margin-top:660.85pt;height:59.6pt;width:370pt;z-index:251699200;mso-width-relative:page;mso-height-relative:page;" filled="f" stroked="f" coordsize="21600,21600" o:gfxdata="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P9wh9&#10;1gAAAA0BAAAPAAAAAAAAAAEAIAAAACIAAABkcnMvZG93bnJldi54bWxQSwECFAAUAAAACACHTuJA&#10;M/hlQyMCAAAqBAAADgAAAAAAAAABACAAAAAl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40" w:lineRule="atLeast"/>
                        <w:rPr>
                          <w:rFonts w:hint="default" w:ascii="微软雅黑" w:hAnsi="微软雅黑" w:eastAsia="微软雅黑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  <w:t>2020-2021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  <w:t>3    教学部实训中心     实训项目：app制作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使用UI软件制作侃侃app项目，展示UI设计侃侃app详情页跳转；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262626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总结作业的各项问题，展现侃侃app局部跳转；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1210945</wp:posOffset>
                </wp:positionH>
                <wp:positionV relativeFrom="paragraph">
                  <wp:posOffset>6965315</wp:posOffset>
                </wp:positionV>
                <wp:extent cx="4699000" cy="756920"/>
                <wp:effectExtent l="0" t="0" r="0" b="0"/>
                <wp:wrapNone/>
                <wp:docPr id="4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0" cy="756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40" w:lineRule="atLeast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  <w:t>2020-2021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教学部实训中心    实训项目：logo图制作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1、负责各项ps使用操作制作，按时完成专业指导员文本并撰写相关内容；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2、制作攻于logo图标深度，解决logo图标项目；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5.35pt;margin-top:548.45pt;height:59.6pt;width:370pt;z-index:251671552;mso-width-relative:page;mso-height-relative:page;" filled="f" stroked="f" coordsize="21600,21600" o:gfxdata="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qeKh&#10;otcAAAANAQAADwAAAAAAAAABACAAAAAiAAAAZHJzL2Rvd25yZXYueG1sUEsBAhQAFAAAAAgAh07i&#10;QBHPg5QjAgAAKgQAAA4AAAAAAAAAAQAgAAAAJg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40" w:lineRule="atLeast"/>
                        <w:rPr>
                          <w:rFonts w:hint="default" w:ascii="微软雅黑" w:hAnsi="微软雅黑" w:eastAsia="微软雅黑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  <w:t>2020-2021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sz w:val="18"/>
                          <w:szCs w:val="18"/>
                          <w:lang w:val="en-US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  <w:t xml:space="preserve">    教学部实训中心    实训项目：logo图制作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1、负责各项ps使用操作制作，按时完成专业指导员文本并撰写相关内容；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262626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2、制作攻于logo图标深度，解决logo图标项目；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1299845</wp:posOffset>
                </wp:positionH>
                <wp:positionV relativeFrom="paragraph">
                  <wp:posOffset>4563110</wp:posOffset>
                </wp:positionV>
                <wp:extent cx="934720" cy="445135"/>
                <wp:effectExtent l="0" t="0" r="0" b="0"/>
                <wp:wrapNone/>
                <wp:docPr id="21" name="文本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04415" y="5597525"/>
                          <a:ext cx="934720" cy="4451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0" w:beforeAutospacing="0" w:after="0" w:afterAutospacing="0" w:line="240" w:lineRule="auto"/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78F9A"/>
                                <w:kern w:val="24"/>
                                <w:sz w:val="28"/>
                                <w:szCs w:val="28"/>
                                <w:lang w:eastAsia="zh-CN"/>
                              </w:rPr>
                              <w:t>能力素质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78F9A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3" o:spid="_x0000_s1026" o:spt="202" type="#_x0000_t202" style="position:absolute;left:0pt;margin-left:102.35pt;margin-top:359.3pt;height:35.05pt;width:73.6pt;z-index:251679744;mso-width-relative:page;mso-height-relative:page;" filled="f" stroked="f" coordsize="21600,21600" o:gfxdata="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kefxudkAAAALAQAADwAAAAAAAAABACAAAAAiAAAAZHJzL2Rv&#10;d25yZXYueG1sUEsBAhQAFAAAAAgAh07iQOoaL3bHAQAAagMAAA4AAAAAAAAAAQAgAAAAKAEAAGRy&#10;cy9lMm9Eb2MueG1sUEsFBgAAAAAGAAYAWQEAAG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before="0" w:beforeAutospacing="0" w:after="0" w:afterAutospacing="0" w:line="240" w:lineRule="auto"/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78F9A"/>
                          <w:kern w:val="24"/>
                          <w:sz w:val="28"/>
                          <w:szCs w:val="28"/>
                          <w:lang w:eastAsia="zh-CN"/>
                        </w:rPr>
                        <w:t>能力素质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78F9A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 w:themeColor="text1" w:themeTint="D9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1299845</wp:posOffset>
                </wp:positionH>
                <wp:positionV relativeFrom="paragraph">
                  <wp:posOffset>969645</wp:posOffset>
                </wp:positionV>
                <wp:extent cx="934720" cy="445135"/>
                <wp:effectExtent l="0" t="0" r="0" b="0"/>
                <wp:wrapNone/>
                <wp:docPr id="38" name="文本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79015" y="4191000"/>
                          <a:ext cx="934720" cy="4451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0" w:beforeAutospacing="0" w:after="0" w:afterAutospacing="0" w:line="240" w:lineRule="auto"/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78F9A"/>
                                <w:kern w:val="24"/>
                                <w:sz w:val="28"/>
                                <w:szCs w:val="28"/>
                                <w:lang w:eastAsia="zh-CN"/>
                              </w:rPr>
                              <w:t>荣誉证书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3" o:spid="_x0000_s1026" o:spt="202" type="#_x0000_t202" style="position:absolute;left:0pt;margin-left:102.35pt;margin-top:76.35pt;height:35.05pt;width:73.6pt;z-index:251676672;mso-width-relative:page;mso-height-relative:page;" filled="f" stroked="f" coordsize="21600,21600" o:gfxdata="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U3cZZNcAAAALAQAADwAAAAAAAAABACAAAAAiAAAAZHJzL2Rvd25y&#10;ZXYueG1sUEsBAhQAFAAAAAgAh07iQKX/qHbGAQAAagMAAA4AAAAAAAAAAQAgAAAAJgEAAGRycy9l&#10;Mm9Eb2MueG1sUEsFBgAAAAAGAAYAWQEAAF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before="0" w:beforeAutospacing="0" w:after="0" w:afterAutospacing="0" w:line="240" w:lineRule="auto"/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78F9A"/>
                          <w:kern w:val="24"/>
                          <w:sz w:val="28"/>
                          <w:szCs w:val="28"/>
                          <w:lang w:eastAsia="zh-CN"/>
                        </w:rPr>
                        <w:t>荣誉证书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 w:themeColor="text1" w:themeTint="D9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1299845</wp:posOffset>
                </wp:positionH>
                <wp:positionV relativeFrom="paragraph">
                  <wp:posOffset>6470650</wp:posOffset>
                </wp:positionV>
                <wp:extent cx="934720" cy="445135"/>
                <wp:effectExtent l="0" t="0" r="0" b="0"/>
                <wp:wrapNone/>
                <wp:docPr id="27" name="文本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98065" y="8385175"/>
                          <a:ext cx="934720" cy="4451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0" w:beforeAutospacing="0" w:after="0" w:afterAutospacing="0" w:line="240" w:lineRule="auto"/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78F9A"/>
                                <w:kern w:val="24"/>
                                <w:sz w:val="28"/>
                                <w:szCs w:val="28"/>
                                <w:lang w:eastAsia="zh-CN"/>
                              </w:rPr>
                              <w:t>实践经历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3" o:spid="_x0000_s1026" o:spt="202" type="#_x0000_t202" style="position:absolute;left:0pt;margin-left:102.35pt;margin-top:509.5pt;height:35.05pt;width:73.6pt;z-index:251680768;mso-width-relative:page;mso-height-relative:page;" filled="f" stroked="f" coordsize="21600,21600" o:gfxdata="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O7uy3TYAAAADQEAAA8AAAAAAAAAAQAgAAAAIgAAAGRycy9k&#10;b3ducmV2LnhtbFBLAQIUABQAAAAIAIdO4kBlRkbzyQEAAGoDAAAOAAAAAAAAAAEAIAAAACcBAABk&#10;cnMvZTJvRG9jLnhtbFBLBQYAAAAABgAGAFkBAABi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before="0" w:beforeAutospacing="0" w:after="0" w:afterAutospacing="0" w:line="240" w:lineRule="auto"/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78F9A"/>
                          <w:kern w:val="24"/>
                          <w:sz w:val="28"/>
                          <w:szCs w:val="28"/>
                          <w:lang w:eastAsia="zh-CN"/>
                        </w:rPr>
                        <w:t>实践经历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 w:themeColor="text1" w:themeTint="D9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1062355</wp:posOffset>
                </wp:positionH>
                <wp:positionV relativeFrom="paragraph">
                  <wp:posOffset>1112520</wp:posOffset>
                </wp:positionV>
                <wp:extent cx="222885" cy="222885"/>
                <wp:effectExtent l="4445" t="4445" r="16510" b="16510"/>
                <wp:wrapNone/>
                <wp:docPr id="115" name="Freeform 1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725170" y="4532630"/>
                          <a:ext cx="222885" cy="222885"/>
                        </a:xfrm>
                        <a:custGeom>
                          <a:avLst/>
                          <a:gdLst>
                            <a:gd name="T0" fmla="*/ 130 w 140"/>
                            <a:gd name="T1" fmla="*/ 18 h 140"/>
                            <a:gd name="T2" fmla="*/ 130 w 140"/>
                            <a:gd name="T3" fmla="*/ 131 h 140"/>
                            <a:gd name="T4" fmla="*/ 25 w 140"/>
                            <a:gd name="T5" fmla="*/ 131 h 140"/>
                            <a:gd name="T6" fmla="*/ 10 w 140"/>
                            <a:gd name="T7" fmla="*/ 118 h 140"/>
                            <a:gd name="T8" fmla="*/ 25 w 140"/>
                            <a:gd name="T9" fmla="*/ 105 h 140"/>
                            <a:gd name="T10" fmla="*/ 120 w 140"/>
                            <a:gd name="T11" fmla="*/ 105 h 140"/>
                            <a:gd name="T12" fmla="*/ 120 w 140"/>
                            <a:gd name="T13" fmla="*/ 0 h 140"/>
                            <a:gd name="T14" fmla="*/ 20 w 140"/>
                            <a:gd name="T15" fmla="*/ 0 h 140"/>
                            <a:gd name="T16" fmla="*/ 0 w 140"/>
                            <a:gd name="T17" fmla="*/ 18 h 140"/>
                            <a:gd name="T18" fmla="*/ 0 w 140"/>
                            <a:gd name="T19" fmla="*/ 123 h 140"/>
                            <a:gd name="T20" fmla="*/ 20 w 140"/>
                            <a:gd name="T21" fmla="*/ 140 h 140"/>
                            <a:gd name="T22" fmla="*/ 140 w 140"/>
                            <a:gd name="T23" fmla="*/ 140 h 140"/>
                            <a:gd name="T24" fmla="*/ 140 w 140"/>
                            <a:gd name="T25" fmla="*/ 18 h 140"/>
                            <a:gd name="T26" fmla="*/ 130 w 140"/>
                            <a:gd name="T27" fmla="*/ 18 h 140"/>
                            <a:gd name="T28" fmla="*/ 30 w 140"/>
                            <a:gd name="T29" fmla="*/ 114 h 140"/>
                            <a:gd name="T30" fmla="*/ 120 w 140"/>
                            <a:gd name="T31" fmla="*/ 114 h 140"/>
                            <a:gd name="T32" fmla="*/ 120 w 140"/>
                            <a:gd name="T33" fmla="*/ 123 h 140"/>
                            <a:gd name="T34" fmla="*/ 30 w 140"/>
                            <a:gd name="T35" fmla="*/ 123 h 140"/>
                            <a:gd name="T36" fmla="*/ 30 w 140"/>
                            <a:gd name="T37" fmla="*/ 114 h 140"/>
                            <a:gd name="T38" fmla="*/ 30 w 140"/>
                            <a:gd name="T39" fmla="*/ 114 h 140"/>
                            <a:gd name="T40" fmla="*/ 30 w 140"/>
                            <a:gd name="T41" fmla="*/ 114 h 1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40" h="140">
                              <a:moveTo>
                                <a:pt x="130" y="18"/>
                              </a:moveTo>
                              <a:cubicBezTo>
                                <a:pt x="130" y="131"/>
                                <a:pt x="130" y="131"/>
                                <a:pt x="130" y="131"/>
                              </a:cubicBezTo>
                              <a:cubicBezTo>
                                <a:pt x="25" y="131"/>
                                <a:pt x="25" y="131"/>
                                <a:pt x="25" y="131"/>
                              </a:cubicBezTo>
                              <a:cubicBezTo>
                                <a:pt x="16" y="131"/>
                                <a:pt x="10" y="125"/>
                                <a:pt x="10" y="118"/>
                              </a:cubicBezTo>
                              <a:cubicBezTo>
                                <a:pt x="10" y="111"/>
                                <a:pt x="16" y="105"/>
                                <a:pt x="25" y="105"/>
                              </a:cubicBezTo>
                              <a:cubicBezTo>
                                <a:pt x="120" y="105"/>
                                <a:pt x="120" y="105"/>
                                <a:pt x="120" y="105"/>
                              </a:cubicBezTo>
                              <a:cubicBezTo>
                                <a:pt x="120" y="0"/>
                                <a:pt x="120" y="0"/>
                                <a:pt x="120" y="0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ubicBezTo>
                                <a:pt x="9" y="0"/>
                                <a:pt x="0" y="8"/>
                                <a:pt x="0" y="18"/>
                              </a:cubicBezTo>
                              <a:cubicBezTo>
                                <a:pt x="0" y="123"/>
                                <a:pt x="0" y="123"/>
                                <a:pt x="0" y="123"/>
                              </a:cubicBezTo>
                              <a:cubicBezTo>
                                <a:pt x="0" y="132"/>
                                <a:pt x="9" y="140"/>
                                <a:pt x="20" y="140"/>
                              </a:cubicBezTo>
                              <a:cubicBezTo>
                                <a:pt x="140" y="140"/>
                                <a:pt x="140" y="140"/>
                                <a:pt x="140" y="140"/>
                              </a:cubicBezTo>
                              <a:cubicBezTo>
                                <a:pt x="140" y="18"/>
                                <a:pt x="140" y="18"/>
                                <a:pt x="140" y="18"/>
                              </a:cubicBezTo>
                              <a:cubicBezTo>
                                <a:pt x="130" y="18"/>
                                <a:pt x="130" y="18"/>
                                <a:pt x="130" y="18"/>
                              </a:cubicBezTo>
                              <a:close/>
                              <a:moveTo>
                                <a:pt x="30" y="114"/>
                              </a:moveTo>
                              <a:cubicBezTo>
                                <a:pt x="120" y="114"/>
                                <a:pt x="120" y="114"/>
                                <a:pt x="120" y="114"/>
                              </a:cubicBezTo>
                              <a:cubicBezTo>
                                <a:pt x="120" y="123"/>
                                <a:pt x="120" y="123"/>
                                <a:pt x="120" y="123"/>
                              </a:cubicBezTo>
                              <a:cubicBezTo>
                                <a:pt x="30" y="123"/>
                                <a:pt x="30" y="123"/>
                                <a:pt x="30" y="123"/>
                              </a:cubicBezTo>
                              <a:cubicBezTo>
                                <a:pt x="30" y="114"/>
                                <a:pt x="30" y="114"/>
                                <a:pt x="30" y="114"/>
                              </a:cubicBezTo>
                              <a:close/>
                              <a:moveTo>
                                <a:pt x="30" y="114"/>
                              </a:moveTo>
                              <a:cubicBezTo>
                                <a:pt x="30" y="114"/>
                                <a:pt x="30" y="114"/>
                                <a:pt x="30" y="114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7" o:spid="_x0000_s1026" o:spt="100" style="position:absolute;left:0pt;margin-left:83.65pt;margin-top:87.6pt;height:17.55pt;width:17.55pt;z-index:251660288;mso-width-relative:page;mso-height-relative:page;" filled="f" stroked="t" coordsize="140,140" o:gfxdata="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" path="m130,18c130,131,130,131,130,131c25,131,25,131,25,131c16,131,10,125,10,118c10,111,16,105,25,105c120,105,120,105,120,105c120,0,120,0,120,0c20,0,20,0,20,0c9,0,0,8,0,18c0,123,0,123,0,123c0,132,9,140,20,140c140,140,140,140,140,140c140,18,140,18,140,18c130,18,130,18,130,18xm30,114c120,114,120,114,120,114c120,123,120,123,120,123c30,123,30,123,30,123c30,114,30,114,30,114xm30,114c30,114,30,114,30,114e">
                <v:path o:connectlocs="206964,28656;206964,208556;39800,208556;15920,187860;39800,167163;191044,167163;191044,0;31840,0;0,28656;0,195820;31840,222885;222885,222885;222885,28656;206964,28656;47761,181492;191044,181492;191044,195820;47761,195820;47761,181492;47761,181492;47761,181492" o:connectangles="0,0,0,0,0,0,0,0,0,0,0,0,0,0,0,0,0,0,0,0,0"/>
                <v:fill on="f" focussize="0,0"/>
                <v:stroke weight="0.5pt" color="#5B9BD5 [3204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1066165</wp:posOffset>
                </wp:positionH>
                <wp:positionV relativeFrom="paragraph">
                  <wp:posOffset>4789170</wp:posOffset>
                </wp:positionV>
                <wp:extent cx="215265" cy="222885"/>
                <wp:effectExtent l="4445" t="5080" r="8890" b="15875"/>
                <wp:wrapNone/>
                <wp:docPr id="92" name="Freeform 1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3280410" y="4570095"/>
                          <a:ext cx="215265" cy="222885"/>
                        </a:xfrm>
                        <a:custGeom>
                          <a:avLst/>
                          <a:gdLst>
                            <a:gd name="T0" fmla="*/ 177 w 179"/>
                            <a:gd name="T1" fmla="*/ 119 h 179"/>
                            <a:gd name="T2" fmla="*/ 130 w 179"/>
                            <a:gd name="T3" fmla="*/ 119 h 179"/>
                            <a:gd name="T4" fmla="*/ 136 w 179"/>
                            <a:gd name="T5" fmla="*/ 104 h 179"/>
                            <a:gd name="T6" fmla="*/ 164 w 179"/>
                            <a:gd name="T7" fmla="*/ 104 h 179"/>
                            <a:gd name="T8" fmla="*/ 15 w 179"/>
                            <a:gd name="T9" fmla="*/ 37 h 179"/>
                            <a:gd name="T10" fmla="*/ 70 w 179"/>
                            <a:gd name="T11" fmla="*/ 104 h 179"/>
                            <a:gd name="T12" fmla="*/ 57 w 179"/>
                            <a:gd name="T13" fmla="*/ 118 h 179"/>
                            <a:gd name="T14" fmla="*/ 0 w 179"/>
                            <a:gd name="T15" fmla="*/ 119 h 179"/>
                            <a:gd name="T16" fmla="*/ 0 w 179"/>
                            <a:gd name="T17" fmla="*/ 0 h 179"/>
                            <a:gd name="T18" fmla="*/ 179 w 179"/>
                            <a:gd name="T19" fmla="*/ 119 h 179"/>
                            <a:gd name="T20" fmla="*/ 40 w 179"/>
                            <a:gd name="T21" fmla="*/ 172 h 179"/>
                            <a:gd name="T22" fmla="*/ 45 w 179"/>
                            <a:gd name="T23" fmla="*/ 151 h 179"/>
                            <a:gd name="T24" fmla="*/ 55 w 179"/>
                            <a:gd name="T25" fmla="*/ 179 h 179"/>
                            <a:gd name="T26" fmla="*/ 111 w 179"/>
                            <a:gd name="T27" fmla="*/ 126 h 179"/>
                            <a:gd name="T28" fmla="*/ 85 w 179"/>
                            <a:gd name="T29" fmla="*/ 153 h 179"/>
                            <a:gd name="T30" fmla="*/ 63 w 179"/>
                            <a:gd name="T31" fmla="*/ 135 h 179"/>
                            <a:gd name="T32" fmla="*/ 90 w 179"/>
                            <a:gd name="T33" fmla="*/ 106 h 179"/>
                            <a:gd name="T34" fmla="*/ 93 w 179"/>
                            <a:gd name="T35" fmla="*/ 112 h 179"/>
                            <a:gd name="T36" fmla="*/ 102 w 179"/>
                            <a:gd name="T37" fmla="*/ 123 h 179"/>
                            <a:gd name="T38" fmla="*/ 111 w 179"/>
                            <a:gd name="T39" fmla="*/ 125 h 179"/>
                            <a:gd name="T40" fmla="*/ 30 w 179"/>
                            <a:gd name="T41" fmla="*/ 67 h 179"/>
                            <a:gd name="T42" fmla="*/ 104 w 179"/>
                            <a:gd name="T43" fmla="*/ 52 h 179"/>
                            <a:gd name="T44" fmla="*/ 30 w 179"/>
                            <a:gd name="T45" fmla="*/ 67 h 179"/>
                            <a:gd name="T46" fmla="*/ 30 w 179"/>
                            <a:gd name="T47" fmla="*/ 75 h 179"/>
                            <a:gd name="T48" fmla="*/ 89 w 179"/>
                            <a:gd name="T49" fmla="*/ 89 h 179"/>
                            <a:gd name="T50" fmla="*/ 87 w 179"/>
                            <a:gd name="T51" fmla="*/ 90 h 179"/>
                            <a:gd name="T52" fmla="*/ 30 w 179"/>
                            <a:gd name="T53" fmla="*/ 89 h 179"/>
                            <a:gd name="T54" fmla="*/ 103 w 179"/>
                            <a:gd name="T55" fmla="*/ 115 h 179"/>
                            <a:gd name="T56" fmla="*/ 94 w 179"/>
                            <a:gd name="T57" fmla="*/ 103 h 179"/>
                            <a:gd name="T58" fmla="*/ 114 w 179"/>
                            <a:gd name="T59" fmla="*/ 122 h 179"/>
                            <a:gd name="T60" fmla="*/ 119 w 179"/>
                            <a:gd name="T61" fmla="*/ 52 h 179"/>
                            <a:gd name="T62" fmla="*/ 149 w 179"/>
                            <a:gd name="T63" fmla="*/ 67 h 179"/>
                            <a:gd name="T64" fmla="*/ 72 w 179"/>
                            <a:gd name="T65" fmla="*/ 165 h 179"/>
                            <a:gd name="T66" fmla="*/ 50 w 179"/>
                            <a:gd name="T67" fmla="*/ 152 h 179"/>
                            <a:gd name="T68" fmla="*/ 72 w 179"/>
                            <a:gd name="T69" fmla="*/ 165 h 179"/>
                            <a:gd name="T70" fmla="*/ 71 w 179"/>
                            <a:gd name="T71" fmla="*/ 160 h 179"/>
                            <a:gd name="T72" fmla="*/ 59 w 179"/>
                            <a:gd name="T73" fmla="*/ 138 h 179"/>
                            <a:gd name="T74" fmla="*/ 78 w 179"/>
                            <a:gd name="T75" fmla="*/ 158 h 1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79" h="179">
                              <a:moveTo>
                                <a:pt x="179" y="119"/>
                              </a:moveTo>
                              <a:cubicBezTo>
                                <a:pt x="178" y="119"/>
                                <a:pt x="178" y="119"/>
                                <a:pt x="177" y="119"/>
                              </a:cubicBezTo>
                              <a:cubicBezTo>
                                <a:pt x="162" y="119"/>
                                <a:pt x="147" y="119"/>
                                <a:pt x="132" y="119"/>
                              </a:cubicBezTo>
                              <a:cubicBezTo>
                                <a:pt x="131" y="119"/>
                                <a:pt x="130" y="119"/>
                                <a:pt x="130" y="119"/>
                              </a:cubicBezTo>
                              <a:cubicBezTo>
                                <a:pt x="131" y="115"/>
                                <a:pt x="133" y="110"/>
                                <a:pt x="134" y="105"/>
                              </a:cubicBezTo>
                              <a:cubicBezTo>
                                <a:pt x="134" y="105"/>
                                <a:pt x="136" y="104"/>
                                <a:pt x="136" y="104"/>
                              </a:cubicBezTo>
                              <a:cubicBezTo>
                                <a:pt x="145" y="104"/>
                                <a:pt x="153" y="104"/>
                                <a:pt x="161" y="104"/>
                              </a:cubicBezTo>
                              <a:cubicBezTo>
                                <a:pt x="164" y="104"/>
                                <a:pt x="164" y="104"/>
                                <a:pt x="164" y="104"/>
                              </a:cubicBezTo>
                              <a:cubicBezTo>
                                <a:pt x="164" y="37"/>
                                <a:pt x="164" y="37"/>
                                <a:pt x="164" y="37"/>
                              </a:cubicBezTo>
                              <a:cubicBezTo>
                                <a:pt x="15" y="37"/>
                                <a:pt x="15" y="37"/>
                                <a:pt x="15" y="37"/>
                              </a:cubicBezTo>
                              <a:cubicBezTo>
                                <a:pt x="15" y="104"/>
                                <a:pt x="15" y="104"/>
                                <a:pt x="15" y="104"/>
                              </a:cubicBezTo>
                              <a:cubicBezTo>
                                <a:pt x="70" y="104"/>
                                <a:pt x="70" y="104"/>
                                <a:pt x="70" y="104"/>
                              </a:cubicBezTo>
                              <a:cubicBezTo>
                                <a:pt x="69" y="105"/>
                                <a:pt x="69" y="106"/>
                                <a:pt x="69" y="106"/>
                              </a:cubicBezTo>
                              <a:cubicBezTo>
                                <a:pt x="65" y="110"/>
                                <a:pt x="61" y="114"/>
                                <a:pt x="57" y="118"/>
                              </a:cubicBezTo>
                              <a:cubicBezTo>
                                <a:pt x="57" y="119"/>
                                <a:pt x="56" y="119"/>
                                <a:pt x="55" y="119"/>
                              </a:cubicBezTo>
                              <a:cubicBezTo>
                                <a:pt x="37" y="119"/>
                                <a:pt x="19" y="119"/>
                                <a:pt x="0" y="119"/>
                              </a:cubicBezTo>
                              <a:cubicBezTo>
                                <a:pt x="0" y="119"/>
                                <a:pt x="0" y="119"/>
                                <a:pt x="0" y="119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179" y="0"/>
                                <a:pt x="179" y="0"/>
                                <a:pt x="179" y="0"/>
                              </a:cubicBezTo>
                              <a:cubicBezTo>
                                <a:pt x="179" y="40"/>
                                <a:pt x="179" y="79"/>
                                <a:pt x="179" y="119"/>
                              </a:cubicBezTo>
                              <a:close/>
                              <a:moveTo>
                                <a:pt x="51" y="179"/>
                              </a:moveTo>
                              <a:cubicBezTo>
                                <a:pt x="46" y="177"/>
                                <a:pt x="43" y="175"/>
                                <a:pt x="40" y="172"/>
                              </a:cubicBezTo>
                              <a:cubicBezTo>
                                <a:pt x="37" y="168"/>
                                <a:pt x="36" y="164"/>
                                <a:pt x="38" y="160"/>
                              </a:cubicBezTo>
                              <a:cubicBezTo>
                                <a:pt x="40" y="157"/>
                                <a:pt x="43" y="154"/>
                                <a:pt x="45" y="151"/>
                              </a:cubicBezTo>
                              <a:cubicBezTo>
                                <a:pt x="48" y="162"/>
                                <a:pt x="55" y="168"/>
                                <a:pt x="66" y="171"/>
                              </a:cubicBezTo>
                              <a:cubicBezTo>
                                <a:pt x="62" y="174"/>
                                <a:pt x="59" y="177"/>
                                <a:pt x="55" y="179"/>
                              </a:cubicBezTo>
                              <a:cubicBezTo>
                                <a:pt x="54" y="179"/>
                                <a:pt x="52" y="179"/>
                                <a:pt x="51" y="179"/>
                              </a:cubicBezTo>
                              <a:close/>
                              <a:moveTo>
                                <a:pt x="111" y="126"/>
                              </a:moveTo>
                              <a:cubicBezTo>
                                <a:pt x="110" y="127"/>
                                <a:pt x="109" y="128"/>
                                <a:pt x="108" y="129"/>
                              </a:cubicBezTo>
                              <a:cubicBezTo>
                                <a:pt x="100" y="137"/>
                                <a:pt x="92" y="145"/>
                                <a:pt x="85" y="153"/>
                              </a:cubicBezTo>
                              <a:cubicBezTo>
                                <a:pt x="84" y="154"/>
                                <a:pt x="83" y="154"/>
                                <a:pt x="81" y="154"/>
                              </a:cubicBezTo>
                              <a:cubicBezTo>
                                <a:pt x="72" y="151"/>
                                <a:pt x="66" y="144"/>
                                <a:pt x="63" y="135"/>
                              </a:cubicBezTo>
                              <a:cubicBezTo>
                                <a:pt x="62" y="135"/>
                                <a:pt x="62" y="133"/>
                                <a:pt x="63" y="132"/>
                              </a:cubicBezTo>
                              <a:cubicBezTo>
                                <a:pt x="72" y="123"/>
                                <a:pt x="81" y="115"/>
                                <a:pt x="90" y="106"/>
                              </a:cubicBezTo>
                              <a:cubicBezTo>
                                <a:pt x="90" y="106"/>
                                <a:pt x="90" y="105"/>
                                <a:pt x="90" y="105"/>
                              </a:cubicBezTo>
                              <a:cubicBezTo>
                                <a:pt x="92" y="107"/>
                                <a:pt x="93" y="110"/>
                                <a:pt x="93" y="112"/>
                              </a:cubicBezTo>
                              <a:cubicBezTo>
                                <a:pt x="93" y="114"/>
                                <a:pt x="93" y="115"/>
                                <a:pt x="94" y="115"/>
                              </a:cubicBezTo>
                              <a:cubicBezTo>
                                <a:pt x="98" y="117"/>
                                <a:pt x="100" y="119"/>
                                <a:pt x="102" y="123"/>
                              </a:cubicBezTo>
                              <a:cubicBezTo>
                                <a:pt x="102" y="123"/>
                                <a:pt x="103" y="124"/>
                                <a:pt x="104" y="124"/>
                              </a:cubicBezTo>
                              <a:cubicBezTo>
                                <a:pt x="106" y="124"/>
                                <a:pt x="109" y="125"/>
                                <a:pt x="111" y="125"/>
                              </a:cubicBezTo>
                              <a:cubicBezTo>
                                <a:pt x="111" y="126"/>
                                <a:pt x="111" y="126"/>
                                <a:pt x="111" y="126"/>
                              </a:cubicBezTo>
                              <a:close/>
                              <a:moveTo>
                                <a:pt x="30" y="67"/>
                              </a:moveTo>
                              <a:cubicBezTo>
                                <a:pt x="30" y="52"/>
                                <a:pt x="30" y="52"/>
                                <a:pt x="30" y="52"/>
                              </a:cubicBezTo>
                              <a:cubicBezTo>
                                <a:pt x="104" y="52"/>
                                <a:pt x="104" y="52"/>
                                <a:pt x="104" y="52"/>
                              </a:cubicBezTo>
                              <a:cubicBezTo>
                                <a:pt x="104" y="67"/>
                                <a:pt x="104" y="67"/>
                                <a:pt x="104" y="67"/>
                              </a:cubicBezTo>
                              <a:cubicBezTo>
                                <a:pt x="30" y="67"/>
                                <a:pt x="30" y="67"/>
                                <a:pt x="30" y="67"/>
                              </a:cubicBezTo>
                              <a:close/>
                              <a:moveTo>
                                <a:pt x="30" y="89"/>
                              </a:moveTo>
                              <a:cubicBezTo>
                                <a:pt x="30" y="75"/>
                                <a:pt x="30" y="75"/>
                                <a:pt x="30" y="75"/>
                              </a:cubicBezTo>
                              <a:cubicBezTo>
                                <a:pt x="89" y="75"/>
                                <a:pt x="89" y="75"/>
                                <a:pt x="89" y="75"/>
                              </a:cubicBezTo>
                              <a:cubicBezTo>
                                <a:pt x="89" y="79"/>
                                <a:pt x="89" y="84"/>
                                <a:pt x="89" y="89"/>
                              </a:cubicBezTo>
                              <a:cubicBezTo>
                                <a:pt x="89" y="89"/>
                                <a:pt x="89" y="89"/>
                                <a:pt x="88" y="90"/>
                              </a:cubicBezTo>
                              <a:cubicBezTo>
                                <a:pt x="88" y="90"/>
                                <a:pt x="87" y="90"/>
                                <a:pt x="87" y="90"/>
                              </a:cubicBezTo>
                              <a:cubicBezTo>
                                <a:pt x="69" y="90"/>
                                <a:pt x="50" y="90"/>
                                <a:pt x="32" y="90"/>
                              </a:cubicBezTo>
                              <a:cubicBezTo>
                                <a:pt x="31" y="90"/>
                                <a:pt x="30" y="90"/>
                                <a:pt x="30" y="89"/>
                              </a:cubicBezTo>
                              <a:close/>
                              <a:moveTo>
                                <a:pt x="114" y="122"/>
                              </a:moveTo>
                              <a:cubicBezTo>
                                <a:pt x="108" y="120"/>
                                <a:pt x="107" y="120"/>
                                <a:pt x="103" y="115"/>
                              </a:cubicBezTo>
                              <a:cubicBezTo>
                                <a:pt x="103" y="115"/>
                                <a:pt x="102" y="114"/>
                                <a:pt x="102" y="114"/>
                              </a:cubicBezTo>
                              <a:cubicBezTo>
                                <a:pt x="97" y="112"/>
                                <a:pt x="96" y="107"/>
                                <a:pt x="94" y="103"/>
                              </a:cubicBezTo>
                              <a:cubicBezTo>
                                <a:pt x="105" y="98"/>
                                <a:pt x="115" y="94"/>
                                <a:pt x="126" y="89"/>
                              </a:cubicBezTo>
                              <a:cubicBezTo>
                                <a:pt x="122" y="101"/>
                                <a:pt x="118" y="111"/>
                                <a:pt x="114" y="122"/>
                              </a:cubicBezTo>
                              <a:close/>
                              <a:moveTo>
                                <a:pt x="119" y="67"/>
                              </a:moveTo>
                              <a:cubicBezTo>
                                <a:pt x="119" y="52"/>
                                <a:pt x="119" y="52"/>
                                <a:pt x="119" y="52"/>
                              </a:cubicBezTo>
                              <a:cubicBezTo>
                                <a:pt x="149" y="52"/>
                                <a:pt x="149" y="52"/>
                                <a:pt x="149" y="52"/>
                              </a:cubicBezTo>
                              <a:cubicBezTo>
                                <a:pt x="149" y="67"/>
                                <a:pt x="149" y="67"/>
                                <a:pt x="149" y="67"/>
                              </a:cubicBezTo>
                              <a:cubicBezTo>
                                <a:pt x="119" y="67"/>
                                <a:pt x="119" y="67"/>
                                <a:pt x="119" y="67"/>
                              </a:cubicBezTo>
                              <a:close/>
                              <a:moveTo>
                                <a:pt x="72" y="165"/>
                              </a:moveTo>
                              <a:cubicBezTo>
                                <a:pt x="70" y="168"/>
                                <a:pt x="69" y="169"/>
                                <a:pt x="66" y="167"/>
                              </a:cubicBezTo>
                              <a:cubicBezTo>
                                <a:pt x="58" y="164"/>
                                <a:pt x="53" y="159"/>
                                <a:pt x="50" y="152"/>
                              </a:cubicBezTo>
                              <a:cubicBezTo>
                                <a:pt x="48" y="148"/>
                                <a:pt x="48" y="147"/>
                                <a:pt x="52" y="144"/>
                              </a:cubicBezTo>
                              <a:cubicBezTo>
                                <a:pt x="55" y="155"/>
                                <a:pt x="63" y="161"/>
                                <a:pt x="72" y="165"/>
                              </a:cubicBezTo>
                              <a:close/>
                              <a:moveTo>
                                <a:pt x="78" y="158"/>
                              </a:moveTo>
                              <a:cubicBezTo>
                                <a:pt x="75" y="161"/>
                                <a:pt x="75" y="162"/>
                                <a:pt x="71" y="160"/>
                              </a:cubicBezTo>
                              <a:cubicBezTo>
                                <a:pt x="65" y="157"/>
                                <a:pt x="59" y="152"/>
                                <a:pt x="57" y="145"/>
                              </a:cubicBezTo>
                              <a:cubicBezTo>
                                <a:pt x="55" y="142"/>
                                <a:pt x="55" y="141"/>
                                <a:pt x="59" y="138"/>
                              </a:cubicBezTo>
                              <a:cubicBezTo>
                                <a:pt x="62" y="148"/>
                                <a:pt x="69" y="154"/>
                                <a:pt x="78" y="158"/>
                              </a:cubicBezTo>
                              <a:close/>
                              <a:moveTo>
                                <a:pt x="78" y="158"/>
                              </a:moveTo>
                              <a:cubicBezTo>
                                <a:pt x="78" y="158"/>
                                <a:pt x="78" y="158"/>
                                <a:pt x="78" y="158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41" o:spid="_x0000_s1026" o:spt="100" style="position:absolute;left:0pt;margin-left:83.95pt;margin-top:377.1pt;height:17.55pt;width:16.95pt;z-index:251662336;mso-width-relative:page;mso-height-relative:page;" filled="f" stroked="t" coordsize="179,179" o:gfxdata="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" path="m179,119c178,119,178,119,177,119c162,119,147,119,132,119c131,119,130,119,130,119c131,115,133,110,134,105c134,105,136,104,136,104c145,104,153,104,161,104c164,104,164,104,164,104c164,37,164,37,164,37c15,37,15,37,15,37c15,104,15,104,15,104c70,104,70,104,70,104c69,105,69,106,69,106c65,110,61,114,57,118c57,119,56,119,55,119c37,119,19,119,0,119c0,119,0,119,0,119c0,0,0,0,0,0c179,0,179,0,179,0c179,40,179,79,179,119xm51,179c46,177,43,175,40,172c37,168,36,164,38,160c40,157,43,154,45,151c48,162,55,168,66,171c62,174,59,177,55,179c54,179,52,179,51,179xm111,126c110,127,109,128,108,129c100,137,92,145,85,153c84,154,83,154,81,154c72,151,66,144,63,135c62,135,62,133,63,132c72,123,81,115,90,106c90,106,90,105,90,105c92,107,93,110,93,112c93,114,93,115,94,115c98,117,100,119,102,123c102,123,103,124,104,124c106,124,109,125,111,125c111,126,111,126,111,126xm30,67c30,52,30,52,30,52c104,52,104,52,104,52c104,67,104,67,104,67c30,67,30,67,30,67xm30,89c30,75,30,75,30,75c89,75,89,75,89,75c89,79,89,84,89,89c89,89,89,89,88,90c88,90,87,90,87,90c69,90,50,90,32,90c31,90,30,90,30,89xm114,122c108,120,107,120,103,115c103,115,102,114,102,114c97,112,96,107,94,103c105,98,115,94,126,89c122,101,118,111,114,122xm119,67c119,52,119,52,119,52c149,52,149,52,149,52c149,67,149,67,149,67c119,67,119,67,119,67xm72,165c70,168,69,169,66,167c58,164,53,159,50,152c48,148,48,147,52,144c55,155,63,161,72,165xm78,158c75,161,75,162,71,160c65,157,59,152,57,145c55,142,55,141,59,138c62,148,69,154,78,158xm78,158c78,158,78,158,78,158e">
                <v:path o:connectlocs="212859,148174;156337,148174;163553,129497;197226,129497;18038,46071;84181,129497;68548,146929;0,148174;0,0;215265,148174;48103,214168;54116,188020;66142,222885;133488,156891;102220,190510;75763,168097;108233,131987;111841,139458;122664,153155;133488,155645;36077,83426;125070,64748;36077,83426;36077,93387;107031,110819;104626,112065;36077,110819;123867,143194;113044,128252;137096,151910;143109,64748;179187,83426;86587,205452;60129,189265;86587,205452;85384,199226;70953,171833;93802,196736" o:connectangles="0,0,0,0,0,0,0,0,0,0,0,0,0,0,0,0,0,0,0,0,0,0,0,0,0,0,0,0,0,0,0,0,0,0,0,0,0,0"/>
                <v:fill on="f" focussize="0,0"/>
                <v:stroke weight="0.5pt" color="#5B9BD5 [3204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1043305</wp:posOffset>
                </wp:positionH>
                <wp:positionV relativeFrom="paragraph">
                  <wp:posOffset>6600825</wp:posOffset>
                </wp:positionV>
                <wp:extent cx="260985" cy="222885"/>
                <wp:effectExtent l="4445" t="4445" r="8890" b="16510"/>
                <wp:wrapNone/>
                <wp:docPr id="79" name="Freeform 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5393055" y="5604510"/>
                          <a:ext cx="260985" cy="222885"/>
                        </a:xfrm>
                        <a:custGeom>
                          <a:avLst/>
                          <a:gdLst>
                            <a:gd name="T0" fmla="*/ 122 w 131"/>
                            <a:gd name="T1" fmla="*/ 18 h 112"/>
                            <a:gd name="T2" fmla="*/ 93 w 131"/>
                            <a:gd name="T3" fmla="*/ 18 h 112"/>
                            <a:gd name="T4" fmla="*/ 93 w 131"/>
                            <a:gd name="T5" fmla="*/ 9 h 112"/>
                            <a:gd name="T6" fmla="*/ 84 w 131"/>
                            <a:gd name="T7" fmla="*/ 0 h 112"/>
                            <a:gd name="T8" fmla="*/ 47 w 131"/>
                            <a:gd name="T9" fmla="*/ 0 h 112"/>
                            <a:gd name="T10" fmla="*/ 37 w 131"/>
                            <a:gd name="T11" fmla="*/ 9 h 112"/>
                            <a:gd name="T12" fmla="*/ 37 w 131"/>
                            <a:gd name="T13" fmla="*/ 18 h 112"/>
                            <a:gd name="T14" fmla="*/ 9 w 131"/>
                            <a:gd name="T15" fmla="*/ 18 h 112"/>
                            <a:gd name="T16" fmla="*/ 0 w 131"/>
                            <a:gd name="T17" fmla="*/ 28 h 112"/>
                            <a:gd name="T18" fmla="*/ 0 w 131"/>
                            <a:gd name="T19" fmla="*/ 103 h 112"/>
                            <a:gd name="T20" fmla="*/ 9 w 131"/>
                            <a:gd name="T21" fmla="*/ 112 h 112"/>
                            <a:gd name="T22" fmla="*/ 122 w 131"/>
                            <a:gd name="T23" fmla="*/ 112 h 112"/>
                            <a:gd name="T24" fmla="*/ 131 w 131"/>
                            <a:gd name="T25" fmla="*/ 103 h 112"/>
                            <a:gd name="T26" fmla="*/ 131 w 131"/>
                            <a:gd name="T27" fmla="*/ 28 h 112"/>
                            <a:gd name="T28" fmla="*/ 122 w 131"/>
                            <a:gd name="T29" fmla="*/ 18 h 112"/>
                            <a:gd name="T30" fmla="*/ 122 w 131"/>
                            <a:gd name="T31" fmla="*/ 18 h 112"/>
                            <a:gd name="T32" fmla="*/ 47 w 131"/>
                            <a:gd name="T33" fmla="*/ 9 h 112"/>
                            <a:gd name="T34" fmla="*/ 84 w 131"/>
                            <a:gd name="T35" fmla="*/ 9 h 112"/>
                            <a:gd name="T36" fmla="*/ 84 w 131"/>
                            <a:gd name="T37" fmla="*/ 18 h 112"/>
                            <a:gd name="T38" fmla="*/ 47 w 131"/>
                            <a:gd name="T39" fmla="*/ 18 h 112"/>
                            <a:gd name="T40" fmla="*/ 47 w 131"/>
                            <a:gd name="T41" fmla="*/ 9 h 112"/>
                            <a:gd name="T42" fmla="*/ 47 w 131"/>
                            <a:gd name="T43" fmla="*/ 9 h 112"/>
                            <a:gd name="T44" fmla="*/ 122 w 131"/>
                            <a:gd name="T45" fmla="*/ 28 h 112"/>
                            <a:gd name="T46" fmla="*/ 122 w 131"/>
                            <a:gd name="T47" fmla="*/ 43 h 112"/>
                            <a:gd name="T48" fmla="*/ 70 w 131"/>
                            <a:gd name="T49" fmla="*/ 53 h 112"/>
                            <a:gd name="T50" fmla="*/ 70 w 131"/>
                            <a:gd name="T51" fmla="*/ 51 h 112"/>
                            <a:gd name="T52" fmla="*/ 65 w 131"/>
                            <a:gd name="T53" fmla="*/ 46 h 112"/>
                            <a:gd name="T54" fmla="*/ 61 w 131"/>
                            <a:gd name="T55" fmla="*/ 51 h 112"/>
                            <a:gd name="T56" fmla="*/ 61 w 131"/>
                            <a:gd name="T57" fmla="*/ 53 h 112"/>
                            <a:gd name="T58" fmla="*/ 9 w 131"/>
                            <a:gd name="T59" fmla="*/ 42 h 112"/>
                            <a:gd name="T60" fmla="*/ 9 w 131"/>
                            <a:gd name="T61" fmla="*/ 28 h 112"/>
                            <a:gd name="T62" fmla="*/ 122 w 131"/>
                            <a:gd name="T63" fmla="*/ 28 h 112"/>
                            <a:gd name="T64" fmla="*/ 122 w 131"/>
                            <a:gd name="T65" fmla="*/ 28 h 112"/>
                            <a:gd name="T66" fmla="*/ 9 w 131"/>
                            <a:gd name="T67" fmla="*/ 103 h 112"/>
                            <a:gd name="T68" fmla="*/ 9 w 131"/>
                            <a:gd name="T69" fmla="*/ 47 h 112"/>
                            <a:gd name="T70" fmla="*/ 61 w 131"/>
                            <a:gd name="T71" fmla="*/ 57 h 112"/>
                            <a:gd name="T72" fmla="*/ 61 w 131"/>
                            <a:gd name="T73" fmla="*/ 60 h 112"/>
                            <a:gd name="T74" fmla="*/ 65 w 131"/>
                            <a:gd name="T75" fmla="*/ 65 h 112"/>
                            <a:gd name="T76" fmla="*/ 70 w 131"/>
                            <a:gd name="T77" fmla="*/ 60 h 112"/>
                            <a:gd name="T78" fmla="*/ 70 w 131"/>
                            <a:gd name="T79" fmla="*/ 58 h 112"/>
                            <a:gd name="T80" fmla="*/ 122 w 131"/>
                            <a:gd name="T81" fmla="*/ 48 h 112"/>
                            <a:gd name="T82" fmla="*/ 122 w 131"/>
                            <a:gd name="T83" fmla="*/ 103 h 112"/>
                            <a:gd name="T84" fmla="*/ 9 w 131"/>
                            <a:gd name="T85" fmla="*/ 103 h 112"/>
                            <a:gd name="T86" fmla="*/ 9 w 131"/>
                            <a:gd name="T87" fmla="*/ 103 h 112"/>
                            <a:gd name="T88" fmla="*/ 9 w 131"/>
                            <a:gd name="T89" fmla="*/ 103 h 112"/>
                            <a:gd name="T90" fmla="*/ 9 w 131"/>
                            <a:gd name="T91" fmla="*/ 103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31" h="112">
                              <a:moveTo>
                                <a:pt x="122" y="18"/>
                              </a:moveTo>
                              <a:cubicBezTo>
                                <a:pt x="93" y="18"/>
                                <a:pt x="93" y="18"/>
                                <a:pt x="93" y="18"/>
                              </a:cubicBezTo>
                              <a:cubicBezTo>
                                <a:pt x="93" y="9"/>
                                <a:pt x="93" y="9"/>
                                <a:pt x="93" y="9"/>
                              </a:cubicBezTo>
                              <a:cubicBezTo>
                                <a:pt x="93" y="4"/>
                                <a:pt x="89" y="0"/>
                                <a:pt x="84" y="0"/>
                              </a:cubicBezTo>
                              <a:cubicBezTo>
                                <a:pt x="47" y="0"/>
                                <a:pt x="47" y="0"/>
                                <a:pt x="47" y="0"/>
                              </a:cubicBezTo>
                              <a:cubicBezTo>
                                <a:pt x="41" y="0"/>
                                <a:pt x="37" y="4"/>
                                <a:pt x="37" y="9"/>
                              </a:cubicBezTo>
                              <a:cubicBezTo>
                                <a:pt x="37" y="18"/>
                                <a:pt x="37" y="18"/>
                                <a:pt x="37" y="18"/>
                              </a:cubicBezTo>
                              <a:cubicBezTo>
                                <a:pt x="9" y="18"/>
                                <a:pt x="9" y="18"/>
                                <a:pt x="9" y="18"/>
                              </a:cubicBezTo>
                              <a:cubicBezTo>
                                <a:pt x="4" y="18"/>
                                <a:pt x="0" y="23"/>
                                <a:pt x="0" y="28"/>
                              </a:cubicBezTo>
                              <a:cubicBezTo>
                                <a:pt x="0" y="103"/>
                                <a:pt x="0" y="103"/>
                                <a:pt x="0" y="103"/>
                              </a:cubicBezTo>
                              <a:cubicBezTo>
                                <a:pt x="0" y="108"/>
                                <a:pt x="4" y="112"/>
                                <a:pt x="9" y="112"/>
                              </a:cubicBezTo>
                              <a:cubicBezTo>
                                <a:pt x="122" y="112"/>
                                <a:pt x="122" y="112"/>
                                <a:pt x="122" y="112"/>
                              </a:cubicBezTo>
                              <a:cubicBezTo>
                                <a:pt x="127" y="112"/>
                                <a:pt x="131" y="108"/>
                                <a:pt x="131" y="103"/>
                              </a:cubicBezTo>
                              <a:cubicBezTo>
                                <a:pt x="131" y="28"/>
                                <a:pt x="131" y="28"/>
                                <a:pt x="131" y="28"/>
                              </a:cubicBezTo>
                              <a:cubicBezTo>
                                <a:pt x="131" y="23"/>
                                <a:pt x="127" y="18"/>
                                <a:pt x="122" y="18"/>
                              </a:cubicBezTo>
                              <a:cubicBezTo>
                                <a:pt x="122" y="18"/>
                                <a:pt x="122" y="18"/>
                                <a:pt x="122" y="18"/>
                              </a:cubicBezTo>
                              <a:close/>
                              <a:moveTo>
                                <a:pt x="47" y="9"/>
                              </a:moveTo>
                              <a:cubicBezTo>
                                <a:pt x="84" y="9"/>
                                <a:pt x="84" y="9"/>
                                <a:pt x="84" y="9"/>
                              </a:cubicBezTo>
                              <a:cubicBezTo>
                                <a:pt x="84" y="18"/>
                                <a:pt x="84" y="18"/>
                                <a:pt x="84" y="18"/>
                              </a:cubicBezTo>
                              <a:cubicBezTo>
                                <a:pt x="47" y="18"/>
                                <a:pt x="47" y="18"/>
                                <a:pt x="47" y="18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lose/>
                              <a:moveTo>
                                <a:pt x="122" y="28"/>
                              </a:moveTo>
                              <a:cubicBezTo>
                                <a:pt x="122" y="43"/>
                                <a:pt x="122" y="43"/>
                                <a:pt x="122" y="43"/>
                              </a:cubicBezTo>
                              <a:cubicBezTo>
                                <a:pt x="107" y="49"/>
                                <a:pt x="88" y="52"/>
                                <a:pt x="70" y="53"/>
                              </a:cubicBezTo>
                              <a:cubicBezTo>
                                <a:pt x="70" y="51"/>
                                <a:pt x="70" y="51"/>
                                <a:pt x="70" y="51"/>
                              </a:cubicBezTo>
                              <a:cubicBezTo>
                                <a:pt x="70" y="49"/>
                                <a:pt x="68" y="46"/>
                                <a:pt x="65" y="46"/>
                              </a:cubicBezTo>
                              <a:cubicBezTo>
                                <a:pt x="63" y="46"/>
                                <a:pt x="61" y="49"/>
                                <a:pt x="61" y="51"/>
                              </a:cubicBezTo>
                              <a:cubicBezTo>
                                <a:pt x="61" y="53"/>
                                <a:pt x="61" y="53"/>
                                <a:pt x="61" y="53"/>
                              </a:cubicBezTo>
                              <a:cubicBezTo>
                                <a:pt x="43" y="52"/>
                                <a:pt x="24" y="48"/>
                                <a:pt x="9" y="42"/>
                              </a:cubicBezTo>
                              <a:cubicBezTo>
                                <a:pt x="9" y="28"/>
                                <a:pt x="9" y="28"/>
                                <a:pt x="9" y="28"/>
                              </a:cubicBezTo>
                              <a:cubicBezTo>
                                <a:pt x="122" y="28"/>
                                <a:pt x="122" y="28"/>
                                <a:pt x="122" y="28"/>
                              </a:cubicBezTo>
                              <a:cubicBezTo>
                                <a:pt x="122" y="28"/>
                                <a:pt x="122" y="28"/>
                                <a:pt x="122" y="28"/>
                              </a:cubicBezTo>
                              <a:close/>
                              <a:moveTo>
                                <a:pt x="9" y="103"/>
                              </a:moveTo>
                              <a:cubicBezTo>
                                <a:pt x="9" y="47"/>
                                <a:pt x="9" y="47"/>
                                <a:pt x="9" y="47"/>
                              </a:cubicBezTo>
                              <a:cubicBezTo>
                                <a:pt x="24" y="53"/>
                                <a:pt x="43" y="57"/>
                                <a:pt x="61" y="57"/>
                              </a:cubicBezTo>
                              <a:cubicBezTo>
                                <a:pt x="61" y="60"/>
                                <a:pt x="61" y="60"/>
                                <a:pt x="61" y="60"/>
                              </a:cubicBezTo>
                              <a:cubicBezTo>
                                <a:pt x="61" y="63"/>
                                <a:pt x="63" y="65"/>
                                <a:pt x="65" y="65"/>
                              </a:cubicBezTo>
                              <a:cubicBezTo>
                                <a:pt x="68" y="65"/>
                                <a:pt x="70" y="63"/>
                                <a:pt x="70" y="60"/>
                              </a:cubicBezTo>
                              <a:cubicBezTo>
                                <a:pt x="70" y="58"/>
                                <a:pt x="70" y="58"/>
                                <a:pt x="70" y="58"/>
                              </a:cubicBezTo>
                              <a:cubicBezTo>
                                <a:pt x="88" y="57"/>
                                <a:pt x="107" y="54"/>
                                <a:pt x="122" y="48"/>
                              </a:cubicBezTo>
                              <a:cubicBezTo>
                                <a:pt x="122" y="103"/>
                                <a:pt x="122" y="103"/>
                                <a:pt x="122" y="103"/>
                              </a:cubicBezTo>
                              <a:cubicBezTo>
                                <a:pt x="9" y="103"/>
                                <a:pt x="9" y="103"/>
                                <a:pt x="9" y="103"/>
                              </a:cubicBezTo>
                              <a:cubicBezTo>
                                <a:pt x="9" y="103"/>
                                <a:pt x="9" y="103"/>
                                <a:pt x="9" y="103"/>
                              </a:cubicBezTo>
                              <a:close/>
                              <a:moveTo>
                                <a:pt x="9" y="103"/>
                              </a:moveTo>
                              <a:cubicBezTo>
                                <a:pt x="9" y="103"/>
                                <a:pt x="9" y="103"/>
                                <a:pt x="9" y="103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23" o:spid="_x0000_s1026" o:spt="100" style="position:absolute;left:0pt;margin-left:82.15pt;margin-top:519.75pt;height:17.55pt;width:20.55pt;z-index:251665408;mso-width-relative:page;mso-height-relative:page;" filled="f" stroked="t" coordsize="131,112" o:gfxdata="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" path="m122,18c93,18,93,18,93,18c93,9,93,9,93,9c93,4,89,0,84,0c47,0,47,0,47,0c41,0,37,4,37,9c37,18,37,18,37,18c9,18,9,18,9,18c4,18,0,23,0,28c0,103,0,103,0,103c0,108,4,112,9,112c122,112,122,112,122,112c127,112,131,108,131,103c131,28,131,28,131,28c131,23,127,18,122,18c122,18,122,18,122,18xm47,9c84,9,84,9,84,9c84,18,84,18,84,18c47,18,47,18,47,18c47,9,47,9,47,9c47,9,47,9,47,9xm122,28c122,43,122,43,122,43c107,49,88,52,70,53c70,51,70,51,70,51c70,49,68,46,65,46c63,46,61,49,61,51c61,53,61,53,61,53c43,52,24,48,9,42c9,28,9,28,9,28c122,28,122,28,122,28c122,28,122,28,122,28xm9,103c9,47,9,47,9,47c24,53,43,57,61,57c61,60,61,60,61,60c61,63,63,65,65,65c68,65,70,63,70,60c70,58,70,58,70,58c88,57,107,54,122,48c122,103,122,103,122,103c9,103,9,103,9,103c9,103,9,103,9,103xm9,103c9,103,9,103,9,103e">
                <v:path o:connectlocs="243054,35820;185279,35820;185279,17910;167349,0;93635,0;73713,17910;73713,35820;17930,35820;0,55721;0,204974;17930,222885;243054,222885;260985,204974;260985,55721;243054,35820;243054,35820;93635,17910;167349,17910;167349,35820;93635,35820;93635,17910;93635,17910;243054,55721;243054,85571;139457,105472;139457,101492;129496,91542;121527,101492;121527,105472;17930,83581;17930,55721;243054,55721;243054,55721;17930,204974;17930,93532;121527,113432;121527,119402;129496,129352;139457,119402;139457,115422;243054,95522;243054,204974;17930,204974;17930,204974;17930,204974;17930,204974" o:connectangles="0,0,0,0,0,0,0,0,0,0,0,0,0,0,0,0,0,0,0,0,0,0,0,0,0,0,0,0,0,0,0,0,0,0,0,0,0,0,0,0,0,0,0,0,0,0"/>
                <v:fill on="f" focussize="0,0"/>
                <v:stroke weight="0.5pt" color="#5B9BD5 [3204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-662940</wp:posOffset>
                </wp:positionH>
                <wp:positionV relativeFrom="paragraph">
                  <wp:posOffset>1371600</wp:posOffset>
                </wp:positionV>
                <wp:extent cx="1236345" cy="445135"/>
                <wp:effectExtent l="0" t="0" r="0" b="0"/>
                <wp:wrapNone/>
                <wp:docPr id="3" name="文本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345" cy="4451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0" w:beforeAutospacing="0" w:after="0" w:afterAutospacing="0"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本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信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息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3" o:spid="_x0000_s1026" o:spt="202" type="#_x0000_t202" style="position:absolute;left:0pt;margin-left:-52.2pt;margin-top:108pt;height:35.05pt;width:97.35pt;z-index:251694080;mso-width-relative:page;mso-height-relative:page;" filled="f" stroked="f" coordsize="21600,21600" o:gfxdata="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Eid67nYAAAACwEAAA8AAAAAAAAAAQAgAAAAIgAAAGRycy9kb3ducmV2LnhtbFBLAQIU&#10;ABQAAAAIAIdO4kCI5BJpugEAAF4DAAAOAAAAAAAAAAEAIAAAACcBAABkcnMvZTJvRG9jLnhtbFBL&#10;BQYAAAAABgAGAFkBAAB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before="0" w:beforeAutospacing="0" w:after="0" w:afterAutospacing="0" w:line="240" w:lineRule="auto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本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信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息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-890905</wp:posOffset>
                </wp:positionH>
                <wp:positionV relativeFrom="paragraph">
                  <wp:posOffset>1954530</wp:posOffset>
                </wp:positionV>
                <wp:extent cx="1929130" cy="2202180"/>
                <wp:effectExtent l="0" t="0" r="0" b="0"/>
                <wp:wrapNone/>
                <wp:docPr id="102" name="文本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130" cy="22021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年龄：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8"/>
                                <w:szCs w:val="18"/>
                                <w:u w:val="singl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8"/>
                                <w:szCs w:val="18"/>
                                <w:u w:val="singl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广东汕头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8"/>
                                <w:szCs w:val="18"/>
                                <w:u w:val="singl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15692423480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政治面貌: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8"/>
                                <w:szCs w:val="18"/>
                                <w:u w:val="singl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共青团员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8"/>
                                <w:szCs w:val="18"/>
                                <w:u w:val="singl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820275450@qq.com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0.15pt;margin-top:153.9pt;height:173.4pt;width:151.9pt;z-index:251672576;mso-width-relative:page;mso-height-relative:page;" fillcolor="#FFFFFF" filled="t" stroked="f" coordsize="21600,21600" o:gfxdata="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rXdNE2gAAAAwBAAAPAAAAAAAAAAEAIAAAACIAAABkcnMvZG93bnJldi54bWxQSwECFAAUAAAA&#10;CACHTuJAifkZaewBAADWAwAADgAAAAAAAAABACAAAAApAQAAZHJzL2Uyb0RvYy54bWxQSwUGAAAA&#10;AAYABgBZAQAAhwUAAAAA&#10;">
                <v:fill on="t" opacity="0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jc w:val="left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20"/>
                          <w:szCs w:val="20"/>
                          <w:u w:val="singl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年龄：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0"/>
                          <w:u w:val="singl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8"/>
                          <w:szCs w:val="18"/>
                          <w:u w:val="singl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22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0"/>
                          <w:u w:val="singl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</w:t>
                      </w:r>
                    </w:p>
                    <w:p>
                      <w:pPr>
                        <w:jc w:val="left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籍贯：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0"/>
                          <w:u w:val="singl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8"/>
                          <w:szCs w:val="18"/>
                          <w:u w:val="singl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广东汕头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0"/>
                          <w:u w:val="singl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</w:t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8"/>
                          <w:szCs w:val="18"/>
                          <w:u w:val="singl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15692423480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0"/>
                          <w:u w:val="singl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jc w:val="left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20"/>
                          <w:szCs w:val="20"/>
                          <w:u w:val="singl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政治面貌: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0"/>
                          <w:u w:val="singl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8"/>
                          <w:szCs w:val="18"/>
                          <w:u w:val="singl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共青团员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0"/>
                          <w:u w:val="singl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jc w:val="left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20"/>
                          <w:szCs w:val="20"/>
                          <w:u w:val="singl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0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: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8"/>
                          <w:szCs w:val="18"/>
                          <w:u w:val="singl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820275450@qq.com</w:t>
                      </w:r>
                    </w:p>
                    <w:p>
                      <w:pPr>
                        <w:jc w:val="left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-1047115</wp:posOffset>
                </wp:positionH>
                <wp:positionV relativeFrom="paragraph">
                  <wp:posOffset>2120265</wp:posOffset>
                </wp:positionV>
                <wp:extent cx="148590" cy="148590"/>
                <wp:effectExtent l="0" t="0" r="3810" b="3810"/>
                <wp:wrapNone/>
                <wp:docPr id="105" name="任意多边形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4859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1" y="149"/>
                            </a:cxn>
                            <a:cxn ang="0">
                              <a:pos x="75" y="138"/>
                            </a:cxn>
                            <a:cxn ang="0">
                              <a:pos x="79" y="145"/>
                            </a:cxn>
                            <a:cxn ang="0">
                              <a:pos x="49" y="172"/>
                            </a:cxn>
                            <a:cxn ang="0">
                              <a:pos x="11" y="161"/>
                            </a:cxn>
                            <a:cxn ang="0">
                              <a:pos x="16" y="141"/>
                            </a:cxn>
                            <a:cxn ang="0">
                              <a:pos x="25" y="133"/>
                            </a:cxn>
                            <a:cxn ang="0">
                              <a:pos x="28" y="147"/>
                            </a:cxn>
                            <a:cxn ang="0">
                              <a:pos x="92" y="101"/>
                            </a:cxn>
                            <a:cxn ang="0">
                              <a:pos x="59" y="79"/>
                            </a:cxn>
                            <a:cxn ang="0">
                              <a:pos x="62" y="92"/>
                            </a:cxn>
                            <a:cxn ang="0">
                              <a:pos x="66" y="97"/>
                            </a:cxn>
                            <a:cxn ang="0">
                              <a:pos x="64" y="105"/>
                            </a:cxn>
                            <a:cxn ang="0">
                              <a:pos x="59" y="118"/>
                            </a:cxn>
                            <a:cxn ang="0">
                              <a:pos x="52" y="126"/>
                            </a:cxn>
                            <a:cxn ang="0">
                              <a:pos x="46" y="128"/>
                            </a:cxn>
                            <a:cxn ang="0">
                              <a:pos x="41" y="125"/>
                            </a:cxn>
                            <a:cxn ang="0">
                              <a:pos x="34" y="114"/>
                            </a:cxn>
                            <a:cxn ang="0">
                              <a:pos x="29" y="102"/>
                            </a:cxn>
                            <a:cxn ang="0">
                              <a:pos x="29" y="95"/>
                            </a:cxn>
                            <a:cxn ang="0">
                              <a:pos x="33" y="86"/>
                            </a:cxn>
                            <a:cxn ang="0">
                              <a:pos x="38" y="81"/>
                            </a:cxn>
                            <a:cxn ang="0">
                              <a:pos x="50" y="80"/>
                            </a:cxn>
                            <a:cxn ang="0">
                              <a:pos x="57" y="76"/>
                            </a:cxn>
                            <a:cxn ang="0">
                              <a:pos x="56" y="65"/>
                            </a:cxn>
                            <a:cxn ang="0">
                              <a:pos x="60" y="68"/>
                            </a:cxn>
                            <a:cxn ang="0">
                              <a:pos x="64" y="72"/>
                            </a:cxn>
                            <a:cxn ang="0">
                              <a:pos x="65" y="84"/>
                            </a:cxn>
                            <a:cxn ang="0">
                              <a:pos x="63" y="93"/>
                            </a:cxn>
                            <a:cxn ang="0">
                              <a:pos x="60" y="78"/>
                            </a:cxn>
                            <a:cxn ang="0">
                              <a:pos x="54" y="76"/>
                            </a:cxn>
                            <a:cxn ang="0">
                              <a:pos x="45" y="80"/>
                            </a:cxn>
                            <a:cxn ang="0">
                              <a:pos x="35" y="79"/>
                            </a:cxn>
                            <a:cxn ang="0">
                              <a:pos x="31" y="93"/>
                            </a:cxn>
                            <a:cxn ang="0">
                              <a:pos x="29" y="87"/>
                            </a:cxn>
                            <a:cxn ang="0">
                              <a:pos x="31" y="75"/>
                            </a:cxn>
                            <a:cxn ang="0">
                              <a:pos x="36" y="66"/>
                            </a:cxn>
                            <a:cxn ang="0">
                              <a:pos x="47" y="62"/>
                            </a:cxn>
                            <a:cxn ang="0">
                              <a:pos x="75" y="43"/>
                            </a:cxn>
                            <a:cxn ang="0">
                              <a:pos x="75" y="49"/>
                            </a:cxn>
                            <a:cxn ang="0">
                              <a:pos x="100" y="50"/>
                            </a:cxn>
                            <a:cxn ang="0">
                              <a:pos x="101" y="44"/>
                            </a:cxn>
                            <a:cxn ang="0">
                              <a:pos x="97" y="43"/>
                            </a:cxn>
                            <a:cxn ang="0">
                              <a:pos x="94" y="46"/>
                            </a:cxn>
                            <a:cxn ang="0">
                              <a:pos x="79" y="44"/>
                            </a:cxn>
                            <a:cxn ang="0">
                              <a:pos x="86" y="7"/>
                            </a:cxn>
                            <a:cxn ang="0">
                              <a:pos x="83" y="10"/>
                            </a:cxn>
                            <a:cxn ang="0">
                              <a:pos x="83" y="15"/>
                            </a:cxn>
                            <a:cxn ang="0">
                              <a:pos x="86" y="18"/>
                            </a:cxn>
                            <a:cxn ang="0">
                              <a:pos x="89" y="18"/>
                            </a:cxn>
                            <a:cxn ang="0">
                              <a:pos x="92" y="16"/>
                            </a:cxn>
                            <a:cxn ang="0">
                              <a:pos x="92" y="11"/>
                            </a:cxn>
                            <a:cxn ang="0">
                              <a:pos x="91" y="8"/>
                            </a:cxn>
                            <a:cxn ang="0">
                              <a:pos x="81" y="0"/>
                            </a:cxn>
                            <a:cxn ang="0">
                              <a:pos x="97" y="2"/>
                            </a:cxn>
                            <a:cxn ang="0">
                              <a:pos x="172" y="36"/>
                            </a:cxn>
                            <a:cxn ang="0">
                              <a:pos x="176" y="42"/>
                            </a:cxn>
                            <a:cxn ang="0">
                              <a:pos x="0" y="43"/>
                            </a:cxn>
                            <a:cxn ang="0">
                              <a:pos x="3" y="37"/>
                            </a:cxn>
                            <a:cxn ang="0">
                              <a:pos x="79" y="3"/>
                            </a:cxn>
                          </a:cxnLst>
                          <a:pathLst>
                            <a:path w="2874963" h="2311400">
                              <a:moveTo>
                                <a:pt x="1500188" y="1927225"/>
                              </a:moveTo>
                              <a:lnTo>
                                <a:pt x="2676526" y="1927225"/>
                              </a:lnTo>
                              <a:lnTo>
                                <a:pt x="2676526" y="1949450"/>
                              </a:lnTo>
                              <a:lnTo>
                                <a:pt x="1500188" y="1949450"/>
                              </a:lnTo>
                              <a:lnTo>
                                <a:pt x="1500188" y="1927225"/>
                              </a:lnTo>
                              <a:close/>
                              <a:moveTo>
                                <a:pt x="1500188" y="1706563"/>
                              </a:moveTo>
                              <a:lnTo>
                                <a:pt x="2676526" y="1706563"/>
                              </a:lnTo>
                              <a:lnTo>
                                <a:pt x="2676526" y="1728788"/>
                              </a:lnTo>
                              <a:lnTo>
                                <a:pt x="1500188" y="1728788"/>
                              </a:lnTo>
                              <a:lnTo>
                                <a:pt x="1500188" y="1706563"/>
                              </a:lnTo>
                              <a:close/>
                              <a:moveTo>
                                <a:pt x="741023" y="1676400"/>
                              </a:moveTo>
                              <a:lnTo>
                                <a:pt x="803616" y="1676400"/>
                              </a:lnTo>
                              <a:lnTo>
                                <a:pt x="835026" y="1736633"/>
                              </a:lnTo>
                              <a:lnTo>
                                <a:pt x="813107" y="1759278"/>
                              </a:lnTo>
                              <a:lnTo>
                                <a:pt x="833218" y="1897860"/>
                              </a:lnTo>
                              <a:lnTo>
                                <a:pt x="772432" y="2124075"/>
                              </a:lnTo>
                              <a:lnTo>
                                <a:pt x="711647" y="1897860"/>
                              </a:lnTo>
                              <a:lnTo>
                                <a:pt x="731532" y="1759278"/>
                              </a:lnTo>
                              <a:lnTo>
                                <a:pt x="709613" y="1736633"/>
                              </a:lnTo>
                              <a:lnTo>
                                <a:pt x="741023" y="1676400"/>
                              </a:lnTo>
                              <a:close/>
                              <a:moveTo>
                                <a:pt x="1033510" y="1660525"/>
                              </a:moveTo>
                              <a:lnTo>
                                <a:pt x="1069768" y="1677761"/>
                              </a:lnTo>
                              <a:lnTo>
                                <a:pt x="1107612" y="1695904"/>
                              </a:lnTo>
                              <a:lnTo>
                                <a:pt x="1126421" y="1705202"/>
                              </a:lnTo>
                              <a:lnTo>
                                <a:pt x="1145003" y="1714727"/>
                              </a:lnTo>
                              <a:lnTo>
                                <a:pt x="1163585" y="1724252"/>
                              </a:lnTo>
                              <a:lnTo>
                                <a:pt x="1181261" y="1734004"/>
                              </a:lnTo>
                              <a:lnTo>
                                <a:pt x="1198257" y="1743302"/>
                              </a:lnTo>
                              <a:lnTo>
                                <a:pt x="1214346" y="1752600"/>
                              </a:lnTo>
                              <a:lnTo>
                                <a:pt x="1229076" y="1761671"/>
                              </a:lnTo>
                              <a:lnTo>
                                <a:pt x="1242673" y="1770289"/>
                              </a:lnTo>
                              <a:lnTo>
                                <a:pt x="1248792" y="1774598"/>
                              </a:lnTo>
                              <a:lnTo>
                                <a:pt x="1254683" y="1778680"/>
                              </a:lnTo>
                              <a:lnTo>
                                <a:pt x="1259896" y="1782762"/>
                              </a:lnTo>
                              <a:lnTo>
                                <a:pt x="1264881" y="1786618"/>
                              </a:lnTo>
                              <a:lnTo>
                                <a:pt x="1269187" y="1790473"/>
                              </a:lnTo>
                              <a:lnTo>
                                <a:pt x="1273039" y="1794102"/>
                              </a:lnTo>
                              <a:lnTo>
                                <a:pt x="1276438" y="1797504"/>
                              </a:lnTo>
                              <a:lnTo>
                                <a:pt x="1278931" y="1800905"/>
                              </a:lnTo>
                              <a:lnTo>
                                <a:pt x="1281197" y="1803627"/>
                              </a:lnTo>
                              <a:lnTo>
                                <a:pt x="1283237" y="1807029"/>
                              </a:lnTo>
                              <a:lnTo>
                                <a:pt x="1287542" y="1814739"/>
                              </a:lnTo>
                              <a:lnTo>
                                <a:pt x="1291621" y="1823811"/>
                              </a:lnTo>
                              <a:lnTo>
                                <a:pt x="1296380" y="1834016"/>
                              </a:lnTo>
                              <a:lnTo>
                                <a:pt x="1300686" y="1845582"/>
                              </a:lnTo>
                              <a:lnTo>
                                <a:pt x="1305445" y="1858282"/>
                              </a:lnTo>
                              <a:lnTo>
                                <a:pt x="1310203" y="1871889"/>
                              </a:lnTo>
                              <a:lnTo>
                                <a:pt x="1314736" y="1886404"/>
                              </a:lnTo>
                              <a:lnTo>
                                <a:pt x="1319495" y="1901371"/>
                              </a:lnTo>
                              <a:lnTo>
                                <a:pt x="1324027" y="1917246"/>
                              </a:lnTo>
                              <a:lnTo>
                                <a:pt x="1333318" y="1950130"/>
                              </a:lnTo>
                              <a:lnTo>
                                <a:pt x="1342382" y="1984375"/>
                              </a:lnTo>
                              <a:lnTo>
                                <a:pt x="1350994" y="2018620"/>
                              </a:lnTo>
                              <a:lnTo>
                                <a:pt x="1359378" y="2052411"/>
                              </a:lnTo>
                              <a:lnTo>
                                <a:pt x="1366857" y="2084388"/>
                              </a:lnTo>
                              <a:lnTo>
                                <a:pt x="1373655" y="2114097"/>
                              </a:lnTo>
                              <a:lnTo>
                                <a:pt x="1379320" y="2140404"/>
                              </a:lnTo>
                              <a:lnTo>
                                <a:pt x="1387478" y="2179184"/>
                              </a:lnTo>
                              <a:lnTo>
                                <a:pt x="1390651" y="2193925"/>
                              </a:lnTo>
                              <a:lnTo>
                                <a:pt x="798513" y="2193925"/>
                              </a:lnTo>
                              <a:lnTo>
                                <a:pt x="1111918" y="1875064"/>
                              </a:lnTo>
                              <a:lnTo>
                                <a:pt x="1011755" y="1800905"/>
                              </a:lnTo>
                              <a:lnTo>
                                <a:pt x="1094922" y="1766661"/>
                              </a:lnTo>
                              <a:lnTo>
                                <a:pt x="1033510" y="1660525"/>
                              </a:lnTo>
                              <a:close/>
                              <a:moveTo>
                                <a:pt x="511355" y="1660525"/>
                              </a:moveTo>
                              <a:lnTo>
                                <a:pt x="449944" y="1766661"/>
                              </a:lnTo>
                              <a:lnTo>
                                <a:pt x="532657" y="1800905"/>
                              </a:lnTo>
                              <a:lnTo>
                                <a:pt x="432494" y="1875064"/>
                              </a:lnTo>
                              <a:lnTo>
                                <a:pt x="746126" y="2193925"/>
                              </a:lnTo>
                              <a:lnTo>
                                <a:pt x="153988" y="2193925"/>
                              </a:lnTo>
                              <a:lnTo>
                                <a:pt x="157160" y="2179184"/>
                              </a:lnTo>
                              <a:lnTo>
                                <a:pt x="165318" y="2140404"/>
                              </a:lnTo>
                              <a:lnTo>
                                <a:pt x="171210" y="2114097"/>
                              </a:lnTo>
                              <a:lnTo>
                                <a:pt x="177782" y="2084388"/>
                              </a:lnTo>
                              <a:lnTo>
                                <a:pt x="185260" y="2052411"/>
                              </a:lnTo>
                              <a:lnTo>
                                <a:pt x="193418" y="2018620"/>
                              </a:lnTo>
                              <a:lnTo>
                                <a:pt x="202256" y="1984375"/>
                              </a:lnTo>
                              <a:lnTo>
                                <a:pt x="211321" y="1950130"/>
                              </a:lnTo>
                              <a:lnTo>
                                <a:pt x="220385" y="1917246"/>
                              </a:lnTo>
                              <a:lnTo>
                                <a:pt x="224918" y="1901371"/>
                              </a:lnTo>
                              <a:lnTo>
                                <a:pt x="229676" y="1886404"/>
                              </a:lnTo>
                              <a:lnTo>
                                <a:pt x="234209" y="1871889"/>
                              </a:lnTo>
                              <a:lnTo>
                                <a:pt x="238967" y="1858282"/>
                              </a:lnTo>
                              <a:lnTo>
                                <a:pt x="243726" y="1845582"/>
                              </a:lnTo>
                              <a:lnTo>
                                <a:pt x="248259" y="1834016"/>
                              </a:lnTo>
                              <a:lnTo>
                                <a:pt x="252791" y="1823811"/>
                              </a:lnTo>
                              <a:lnTo>
                                <a:pt x="257096" y="1814739"/>
                              </a:lnTo>
                              <a:lnTo>
                                <a:pt x="261175" y="1807029"/>
                              </a:lnTo>
                              <a:lnTo>
                                <a:pt x="263442" y="1803627"/>
                              </a:lnTo>
                              <a:lnTo>
                                <a:pt x="265481" y="1800905"/>
                              </a:lnTo>
                              <a:lnTo>
                                <a:pt x="268200" y="1797504"/>
                              </a:lnTo>
                              <a:lnTo>
                                <a:pt x="271600" y="1794102"/>
                              </a:lnTo>
                              <a:lnTo>
                                <a:pt x="275452" y="1790473"/>
                              </a:lnTo>
                              <a:lnTo>
                                <a:pt x="279984" y="1786618"/>
                              </a:lnTo>
                              <a:lnTo>
                                <a:pt x="284517" y="1782762"/>
                              </a:lnTo>
                              <a:lnTo>
                                <a:pt x="289955" y="1778680"/>
                              </a:lnTo>
                              <a:lnTo>
                                <a:pt x="295621" y="1774598"/>
                              </a:lnTo>
                              <a:lnTo>
                                <a:pt x="301966" y="1770289"/>
                              </a:lnTo>
                              <a:lnTo>
                                <a:pt x="315336" y="1761671"/>
                              </a:lnTo>
                              <a:lnTo>
                                <a:pt x="330066" y="1752600"/>
                              </a:lnTo>
                              <a:lnTo>
                                <a:pt x="346155" y="1743302"/>
                              </a:lnTo>
                              <a:lnTo>
                                <a:pt x="363378" y="1734004"/>
                              </a:lnTo>
                              <a:lnTo>
                                <a:pt x="381053" y="1724252"/>
                              </a:lnTo>
                              <a:lnTo>
                                <a:pt x="399409" y="1714727"/>
                              </a:lnTo>
                              <a:lnTo>
                                <a:pt x="418218" y="1705202"/>
                              </a:lnTo>
                              <a:lnTo>
                                <a:pt x="437253" y="1695904"/>
                              </a:lnTo>
                              <a:lnTo>
                                <a:pt x="475098" y="1677761"/>
                              </a:lnTo>
                              <a:lnTo>
                                <a:pt x="511355" y="1660525"/>
                              </a:lnTo>
                              <a:close/>
                              <a:moveTo>
                                <a:pt x="929254" y="1614488"/>
                              </a:moveTo>
                              <a:lnTo>
                                <a:pt x="950557" y="1623559"/>
                              </a:lnTo>
                              <a:lnTo>
                                <a:pt x="974579" y="1633992"/>
                              </a:lnTo>
                              <a:lnTo>
                                <a:pt x="1004946" y="1647599"/>
                              </a:lnTo>
                              <a:lnTo>
                                <a:pt x="1068853" y="1757817"/>
                              </a:lnTo>
                              <a:lnTo>
                                <a:pt x="975258" y="1796370"/>
                              </a:lnTo>
                              <a:lnTo>
                                <a:pt x="1084263" y="1877106"/>
                              </a:lnTo>
                              <a:lnTo>
                                <a:pt x="773113" y="2193926"/>
                              </a:lnTo>
                              <a:lnTo>
                                <a:pt x="929254" y="1614488"/>
                              </a:lnTo>
                              <a:close/>
                              <a:moveTo>
                                <a:pt x="615947" y="1614488"/>
                              </a:moveTo>
                              <a:lnTo>
                                <a:pt x="773113" y="2193926"/>
                              </a:lnTo>
                              <a:lnTo>
                                <a:pt x="460375" y="1877106"/>
                              </a:lnTo>
                              <a:lnTo>
                                <a:pt x="569936" y="1796370"/>
                              </a:lnTo>
                              <a:lnTo>
                                <a:pt x="475636" y="1757817"/>
                              </a:lnTo>
                              <a:lnTo>
                                <a:pt x="539869" y="1647599"/>
                              </a:lnTo>
                              <a:lnTo>
                                <a:pt x="570619" y="1633992"/>
                              </a:lnTo>
                              <a:lnTo>
                                <a:pt x="594536" y="1623559"/>
                              </a:lnTo>
                              <a:lnTo>
                                <a:pt x="615947" y="1614488"/>
                              </a:lnTo>
                              <a:close/>
                              <a:moveTo>
                                <a:pt x="1500188" y="1487488"/>
                              </a:moveTo>
                              <a:lnTo>
                                <a:pt x="2676526" y="1487488"/>
                              </a:lnTo>
                              <a:lnTo>
                                <a:pt x="2676526" y="1509713"/>
                              </a:lnTo>
                              <a:lnTo>
                                <a:pt x="1500188" y="1509713"/>
                              </a:lnTo>
                              <a:lnTo>
                                <a:pt x="1500188" y="1487488"/>
                              </a:lnTo>
                              <a:close/>
                              <a:moveTo>
                                <a:pt x="1500188" y="1266825"/>
                              </a:moveTo>
                              <a:lnTo>
                                <a:pt x="2676526" y="1266825"/>
                              </a:lnTo>
                              <a:lnTo>
                                <a:pt x="2676526" y="1289050"/>
                              </a:lnTo>
                              <a:lnTo>
                                <a:pt x="1500188" y="1289050"/>
                              </a:lnTo>
                              <a:lnTo>
                                <a:pt x="1500188" y="1266825"/>
                              </a:lnTo>
                              <a:close/>
                              <a:moveTo>
                                <a:pt x="1500188" y="1047750"/>
                              </a:moveTo>
                              <a:lnTo>
                                <a:pt x="2676526" y="1047750"/>
                              </a:lnTo>
                              <a:lnTo>
                                <a:pt x="2676526" y="1068388"/>
                              </a:lnTo>
                              <a:lnTo>
                                <a:pt x="1500188" y="1068388"/>
                              </a:lnTo>
                              <a:lnTo>
                                <a:pt x="1500188" y="1047750"/>
                              </a:lnTo>
                              <a:close/>
                              <a:moveTo>
                                <a:pt x="929369" y="969963"/>
                              </a:moveTo>
                              <a:lnTo>
                                <a:pt x="936399" y="973819"/>
                              </a:lnTo>
                              <a:lnTo>
                                <a:pt x="942522" y="977674"/>
                              </a:lnTo>
                              <a:lnTo>
                                <a:pt x="948872" y="981756"/>
                              </a:lnTo>
                              <a:lnTo>
                                <a:pt x="954315" y="986519"/>
                              </a:lnTo>
                              <a:lnTo>
                                <a:pt x="959531" y="991281"/>
                              </a:lnTo>
                              <a:lnTo>
                                <a:pt x="964294" y="995817"/>
                              </a:lnTo>
                              <a:lnTo>
                                <a:pt x="968829" y="1001033"/>
                              </a:lnTo>
                              <a:lnTo>
                                <a:pt x="972911" y="1006249"/>
                              </a:lnTo>
                              <a:lnTo>
                                <a:pt x="976767" y="1011919"/>
                              </a:lnTo>
                              <a:lnTo>
                                <a:pt x="980395" y="1017588"/>
                              </a:lnTo>
                              <a:lnTo>
                                <a:pt x="983797" y="1023485"/>
                              </a:lnTo>
                              <a:lnTo>
                                <a:pt x="986745" y="1029835"/>
                              </a:lnTo>
                              <a:lnTo>
                                <a:pt x="989467" y="1035958"/>
                              </a:lnTo>
                              <a:lnTo>
                                <a:pt x="992188" y="1042535"/>
                              </a:lnTo>
                              <a:lnTo>
                                <a:pt x="994683" y="1049338"/>
                              </a:lnTo>
                              <a:lnTo>
                                <a:pt x="996724" y="1056368"/>
                              </a:lnTo>
                              <a:lnTo>
                                <a:pt x="998765" y="1063172"/>
                              </a:lnTo>
                              <a:lnTo>
                                <a:pt x="1001033" y="1070883"/>
                              </a:lnTo>
                              <a:lnTo>
                                <a:pt x="1004208" y="1085850"/>
                              </a:lnTo>
                              <a:lnTo>
                                <a:pt x="1007383" y="1101725"/>
                              </a:lnTo>
                              <a:lnTo>
                                <a:pt x="1010558" y="1118508"/>
                              </a:lnTo>
                              <a:lnTo>
                                <a:pt x="1016454" y="1153433"/>
                              </a:lnTo>
                              <a:lnTo>
                                <a:pt x="1019856" y="1172256"/>
                              </a:lnTo>
                              <a:lnTo>
                                <a:pt x="1023712" y="1191306"/>
                              </a:lnTo>
                              <a:lnTo>
                                <a:pt x="1029608" y="1192667"/>
                              </a:lnTo>
                              <a:lnTo>
                                <a:pt x="1035958" y="1194254"/>
                              </a:lnTo>
                              <a:lnTo>
                                <a:pt x="1041628" y="1196295"/>
                              </a:lnTo>
                              <a:lnTo>
                                <a:pt x="1047297" y="1198790"/>
                              </a:lnTo>
                              <a:lnTo>
                                <a:pt x="1052513" y="1201511"/>
                              </a:lnTo>
                              <a:lnTo>
                                <a:pt x="1057729" y="1204459"/>
                              </a:lnTo>
                              <a:lnTo>
                                <a:pt x="1062492" y="1208088"/>
                              </a:lnTo>
                              <a:lnTo>
                                <a:pt x="1066801" y="1211943"/>
                              </a:lnTo>
                              <a:lnTo>
                                <a:pt x="1070883" y="1216025"/>
                              </a:lnTo>
                              <a:lnTo>
                                <a:pt x="1074738" y="1220108"/>
                              </a:lnTo>
                              <a:lnTo>
                                <a:pt x="1078140" y="1224870"/>
                              </a:lnTo>
                              <a:lnTo>
                                <a:pt x="1081088" y="1229633"/>
                              </a:lnTo>
                              <a:lnTo>
                                <a:pt x="1083583" y="1234849"/>
                              </a:lnTo>
                              <a:lnTo>
                                <a:pt x="1085624" y="1240065"/>
                              </a:lnTo>
                              <a:lnTo>
                                <a:pt x="1087212" y="1245734"/>
                              </a:lnTo>
                              <a:lnTo>
                                <a:pt x="1088345" y="1251404"/>
                              </a:lnTo>
                              <a:lnTo>
                                <a:pt x="1089026" y="1257527"/>
                              </a:lnTo>
                              <a:lnTo>
                                <a:pt x="1089026" y="1263424"/>
                              </a:lnTo>
                              <a:lnTo>
                                <a:pt x="1088572" y="1270000"/>
                              </a:lnTo>
                              <a:lnTo>
                                <a:pt x="1087438" y="1276124"/>
                              </a:lnTo>
                              <a:lnTo>
                                <a:pt x="1085624" y="1282927"/>
                              </a:lnTo>
                              <a:lnTo>
                                <a:pt x="1083356" y="1289277"/>
                              </a:lnTo>
                              <a:lnTo>
                                <a:pt x="1080635" y="1296081"/>
                              </a:lnTo>
                              <a:lnTo>
                                <a:pt x="1077006" y="1303111"/>
                              </a:lnTo>
                              <a:lnTo>
                                <a:pt x="1072470" y="1310141"/>
                              </a:lnTo>
                              <a:lnTo>
                                <a:pt x="1067481" y="1317172"/>
                              </a:lnTo>
                              <a:lnTo>
                                <a:pt x="1061585" y="1324202"/>
                              </a:lnTo>
                              <a:lnTo>
                                <a:pt x="1055235" y="1331006"/>
                              </a:lnTo>
                              <a:lnTo>
                                <a:pt x="1047751" y="1338036"/>
                              </a:lnTo>
                              <a:lnTo>
                                <a:pt x="1039587" y="1345293"/>
                              </a:lnTo>
                              <a:lnTo>
                                <a:pt x="1030742" y="1352324"/>
                              </a:lnTo>
                              <a:lnTo>
                                <a:pt x="1020990" y="1359354"/>
                              </a:lnTo>
                              <a:lnTo>
                                <a:pt x="1018269" y="1372281"/>
                              </a:lnTo>
                              <a:lnTo>
                                <a:pt x="1015094" y="1385208"/>
                              </a:lnTo>
                              <a:lnTo>
                                <a:pt x="1011919" y="1398361"/>
                              </a:lnTo>
                              <a:lnTo>
                                <a:pt x="1007836" y="1411061"/>
                              </a:lnTo>
                              <a:lnTo>
                                <a:pt x="1003754" y="1423761"/>
                              </a:lnTo>
                              <a:lnTo>
                                <a:pt x="999445" y="1436008"/>
                              </a:lnTo>
                              <a:lnTo>
                                <a:pt x="994456" y="1448254"/>
                              </a:lnTo>
                              <a:lnTo>
                                <a:pt x="989240" y="1460274"/>
                              </a:lnTo>
                              <a:lnTo>
                                <a:pt x="983570" y="1472066"/>
                              </a:lnTo>
                              <a:lnTo>
                                <a:pt x="977901" y="1483633"/>
                              </a:lnTo>
                              <a:lnTo>
                                <a:pt x="971551" y="1494745"/>
                              </a:lnTo>
                              <a:lnTo>
                                <a:pt x="964974" y="1505858"/>
                              </a:lnTo>
                              <a:lnTo>
                                <a:pt x="958170" y="1516516"/>
                              </a:lnTo>
                              <a:lnTo>
                                <a:pt x="950913" y="1526722"/>
                              </a:lnTo>
                              <a:lnTo>
                                <a:pt x="943429" y="1536700"/>
                              </a:lnTo>
                              <a:lnTo>
                                <a:pt x="935492" y="1546225"/>
                              </a:lnTo>
                              <a:lnTo>
                                <a:pt x="927554" y="1555297"/>
                              </a:lnTo>
                              <a:lnTo>
                                <a:pt x="919163" y="1564141"/>
                              </a:lnTo>
                              <a:lnTo>
                                <a:pt x="910772" y="1572533"/>
                              </a:lnTo>
                              <a:lnTo>
                                <a:pt x="901701" y="1580243"/>
                              </a:lnTo>
                              <a:lnTo>
                                <a:pt x="892629" y="1587500"/>
                              </a:lnTo>
                              <a:lnTo>
                                <a:pt x="883331" y="1594531"/>
                              </a:lnTo>
                              <a:lnTo>
                                <a:pt x="873352" y="1600881"/>
                              </a:lnTo>
                              <a:lnTo>
                                <a:pt x="863601" y="1606550"/>
                              </a:lnTo>
                              <a:lnTo>
                                <a:pt x="858385" y="1609272"/>
                              </a:lnTo>
                              <a:lnTo>
                                <a:pt x="853169" y="1611766"/>
                              </a:lnTo>
                              <a:lnTo>
                                <a:pt x="847952" y="1614261"/>
                              </a:lnTo>
                              <a:lnTo>
                                <a:pt x="842736" y="1616302"/>
                              </a:lnTo>
                              <a:lnTo>
                                <a:pt x="837520" y="1618343"/>
                              </a:lnTo>
                              <a:lnTo>
                                <a:pt x="832077" y="1620384"/>
                              </a:lnTo>
                              <a:lnTo>
                                <a:pt x="826635" y="1621972"/>
                              </a:lnTo>
                              <a:lnTo>
                                <a:pt x="821192" y="1623786"/>
                              </a:lnTo>
                              <a:lnTo>
                                <a:pt x="815749" y="1625147"/>
                              </a:lnTo>
                              <a:lnTo>
                                <a:pt x="810079" y="1626508"/>
                              </a:lnTo>
                              <a:lnTo>
                                <a:pt x="804410" y="1627415"/>
                              </a:lnTo>
                              <a:lnTo>
                                <a:pt x="798740" y="1628549"/>
                              </a:lnTo>
                              <a:lnTo>
                                <a:pt x="793070" y="1629229"/>
                              </a:lnTo>
                              <a:lnTo>
                                <a:pt x="787401" y="1629909"/>
                              </a:lnTo>
                              <a:lnTo>
                                <a:pt x="781277" y="1630363"/>
                              </a:lnTo>
                              <a:lnTo>
                                <a:pt x="775381" y="1630363"/>
                              </a:lnTo>
                              <a:lnTo>
                                <a:pt x="769711" y="1630363"/>
                              </a:lnTo>
                              <a:lnTo>
                                <a:pt x="763815" y="1629909"/>
                              </a:lnTo>
                              <a:lnTo>
                                <a:pt x="757918" y="1629229"/>
                              </a:lnTo>
                              <a:lnTo>
                                <a:pt x="752249" y="1628549"/>
                              </a:lnTo>
                              <a:lnTo>
                                <a:pt x="746579" y="1627415"/>
                              </a:lnTo>
                              <a:lnTo>
                                <a:pt x="740910" y="1626508"/>
                              </a:lnTo>
                              <a:lnTo>
                                <a:pt x="735240" y="1625147"/>
                              </a:lnTo>
                              <a:lnTo>
                                <a:pt x="729797" y="1623786"/>
                              </a:lnTo>
                              <a:lnTo>
                                <a:pt x="724354" y="1621972"/>
                              </a:lnTo>
                              <a:lnTo>
                                <a:pt x="718911" y="1620384"/>
                              </a:lnTo>
                              <a:lnTo>
                                <a:pt x="713468" y="1618343"/>
                              </a:lnTo>
                              <a:lnTo>
                                <a:pt x="708252" y="1616302"/>
                              </a:lnTo>
                              <a:lnTo>
                                <a:pt x="703036" y="1614261"/>
                              </a:lnTo>
                              <a:lnTo>
                                <a:pt x="697820" y="1611766"/>
                              </a:lnTo>
                              <a:lnTo>
                                <a:pt x="692604" y="1609272"/>
                              </a:lnTo>
                              <a:lnTo>
                                <a:pt x="687388" y="1606550"/>
                              </a:lnTo>
                              <a:lnTo>
                                <a:pt x="677636" y="1600881"/>
                              </a:lnTo>
                              <a:lnTo>
                                <a:pt x="668111" y="1594531"/>
                              </a:lnTo>
                              <a:lnTo>
                                <a:pt x="658359" y="1587500"/>
                              </a:lnTo>
                              <a:lnTo>
                                <a:pt x="649288" y="1580243"/>
                              </a:lnTo>
                              <a:lnTo>
                                <a:pt x="640217" y="1572533"/>
                              </a:lnTo>
                              <a:lnTo>
                                <a:pt x="631826" y="1564141"/>
                              </a:lnTo>
                              <a:lnTo>
                                <a:pt x="623434" y="1555297"/>
                              </a:lnTo>
                              <a:lnTo>
                                <a:pt x="615497" y="1546225"/>
                              </a:lnTo>
                              <a:lnTo>
                                <a:pt x="607559" y="1536700"/>
                              </a:lnTo>
                              <a:lnTo>
                                <a:pt x="600075" y="1526722"/>
                              </a:lnTo>
                              <a:lnTo>
                                <a:pt x="592818" y="1516516"/>
                              </a:lnTo>
                              <a:lnTo>
                                <a:pt x="586015" y="1505858"/>
                              </a:lnTo>
                              <a:lnTo>
                                <a:pt x="579665" y="1494745"/>
                              </a:lnTo>
                              <a:lnTo>
                                <a:pt x="573315" y="1483633"/>
                              </a:lnTo>
                              <a:lnTo>
                                <a:pt x="567418" y="1472066"/>
                              </a:lnTo>
                              <a:lnTo>
                                <a:pt x="561975" y="1460274"/>
                              </a:lnTo>
                              <a:lnTo>
                                <a:pt x="556533" y="1448254"/>
                              </a:lnTo>
                              <a:lnTo>
                                <a:pt x="551997" y="1436008"/>
                              </a:lnTo>
                              <a:lnTo>
                                <a:pt x="547234" y="1423761"/>
                              </a:lnTo>
                              <a:lnTo>
                                <a:pt x="543152" y="1411061"/>
                              </a:lnTo>
                              <a:lnTo>
                                <a:pt x="539524" y="1398361"/>
                              </a:lnTo>
                              <a:lnTo>
                                <a:pt x="535895" y="1385208"/>
                              </a:lnTo>
                              <a:lnTo>
                                <a:pt x="532947" y="1372281"/>
                              </a:lnTo>
                              <a:lnTo>
                                <a:pt x="529999" y="1359354"/>
                              </a:lnTo>
                              <a:lnTo>
                                <a:pt x="520247" y="1352324"/>
                              </a:lnTo>
                              <a:lnTo>
                                <a:pt x="511402" y="1345293"/>
                              </a:lnTo>
                              <a:lnTo>
                                <a:pt x="503238" y="1338036"/>
                              </a:lnTo>
                              <a:lnTo>
                                <a:pt x="495981" y="1331006"/>
                              </a:lnTo>
                              <a:lnTo>
                                <a:pt x="489404" y="1324202"/>
                              </a:lnTo>
                              <a:lnTo>
                                <a:pt x="483734" y="1317172"/>
                              </a:lnTo>
                              <a:lnTo>
                                <a:pt x="478518" y="1310141"/>
                              </a:lnTo>
                              <a:lnTo>
                                <a:pt x="474209" y="1303111"/>
                              </a:lnTo>
                              <a:lnTo>
                                <a:pt x="470581" y="1296081"/>
                              </a:lnTo>
                              <a:lnTo>
                                <a:pt x="467633" y="1289277"/>
                              </a:lnTo>
                              <a:lnTo>
                                <a:pt x="465365" y="1282927"/>
                              </a:lnTo>
                              <a:lnTo>
                                <a:pt x="463550" y="1276124"/>
                              </a:lnTo>
                              <a:lnTo>
                                <a:pt x="462416" y="1270000"/>
                              </a:lnTo>
                              <a:lnTo>
                                <a:pt x="461963" y="1263424"/>
                              </a:lnTo>
                              <a:lnTo>
                                <a:pt x="462190" y="1257527"/>
                              </a:lnTo>
                              <a:lnTo>
                                <a:pt x="462643" y="1251404"/>
                              </a:lnTo>
                              <a:lnTo>
                                <a:pt x="463777" y="1245734"/>
                              </a:lnTo>
                              <a:lnTo>
                                <a:pt x="465591" y="1240065"/>
                              </a:lnTo>
                              <a:lnTo>
                                <a:pt x="467633" y="1234849"/>
                              </a:lnTo>
                              <a:lnTo>
                                <a:pt x="469900" y="1229633"/>
                              </a:lnTo>
                              <a:lnTo>
                                <a:pt x="473075" y="1224870"/>
                              </a:lnTo>
                              <a:lnTo>
                                <a:pt x="476477" y="1220108"/>
                              </a:lnTo>
                              <a:lnTo>
                                <a:pt x="480106" y="1216025"/>
                              </a:lnTo>
                              <a:lnTo>
                                <a:pt x="484188" y="1211943"/>
                              </a:lnTo>
                              <a:lnTo>
                                <a:pt x="488724" y="1208088"/>
                              </a:lnTo>
                              <a:lnTo>
                                <a:pt x="493486" y="1204459"/>
                              </a:lnTo>
                              <a:lnTo>
                                <a:pt x="498475" y="1201511"/>
                              </a:lnTo>
                              <a:lnTo>
                                <a:pt x="503918" y="1198790"/>
                              </a:lnTo>
                              <a:lnTo>
                                <a:pt x="509361" y="1196295"/>
                              </a:lnTo>
                              <a:lnTo>
                                <a:pt x="515258" y="1194254"/>
                              </a:lnTo>
                              <a:lnTo>
                                <a:pt x="521381" y="1192667"/>
                              </a:lnTo>
                              <a:lnTo>
                                <a:pt x="527504" y="1191306"/>
                              </a:lnTo>
                              <a:lnTo>
                                <a:pt x="529999" y="1178606"/>
                              </a:lnTo>
                              <a:lnTo>
                                <a:pt x="532493" y="1166133"/>
                              </a:lnTo>
                              <a:lnTo>
                                <a:pt x="536575" y="1142093"/>
                              </a:lnTo>
                              <a:lnTo>
                                <a:pt x="540431" y="1118961"/>
                              </a:lnTo>
                              <a:lnTo>
                                <a:pt x="544513" y="1097190"/>
                              </a:lnTo>
                              <a:lnTo>
                                <a:pt x="546781" y="1086531"/>
                              </a:lnTo>
                              <a:lnTo>
                                <a:pt x="548822" y="1076552"/>
                              </a:lnTo>
                              <a:lnTo>
                                <a:pt x="551317" y="1066574"/>
                              </a:lnTo>
                              <a:lnTo>
                                <a:pt x="554038" y="1057275"/>
                              </a:lnTo>
                              <a:lnTo>
                                <a:pt x="556759" y="1048204"/>
                              </a:lnTo>
                              <a:lnTo>
                                <a:pt x="560161" y="1039360"/>
                              </a:lnTo>
                              <a:lnTo>
                                <a:pt x="563790" y="1030742"/>
                              </a:lnTo>
                              <a:lnTo>
                                <a:pt x="567645" y="1022804"/>
                              </a:lnTo>
                              <a:lnTo>
                                <a:pt x="575809" y="1025299"/>
                              </a:lnTo>
                              <a:lnTo>
                                <a:pt x="586695" y="1028701"/>
                              </a:lnTo>
                              <a:lnTo>
                                <a:pt x="600075" y="1032330"/>
                              </a:lnTo>
                              <a:lnTo>
                                <a:pt x="607786" y="1034144"/>
                              </a:lnTo>
                              <a:lnTo>
                                <a:pt x="615950" y="1035958"/>
                              </a:lnTo>
                              <a:lnTo>
                                <a:pt x="625022" y="1037772"/>
                              </a:lnTo>
                              <a:lnTo>
                                <a:pt x="634320" y="1039360"/>
                              </a:lnTo>
                              <a:lnTo>
                                <a:pt x="644072" y="1040947"/>
                              </a:lnTo>
                              <a:lnTo>
                                <a:pt x="654731" y="1042308"/>
                              </a:lnTo>
                              <a:lnTo>
                                <a:pt x="665617" y="1043215"/>
                              </a:lnTo>
                              <a:lnTo>
                                <a:pt x="676956" y="1044122"/>
                              </a:lnTo>
                              <a:lnTo>
                                <a:pt x="688749" y="1044576"/>
                              </a:lnTo>
                              <a:lnTo>
                                <a:pt x="700995" y="1044576"/>
                              </a:lnTo>
                              <a:lnTo>
                                <a:pt x="713468" y="1044576"/>
                              </a:lnTo>
                              <a:lnTo>
                                <a:pt x="726395" y="1043896"/>
                              </a:lnTo>
                              <a:lnTo>
                                <a:pt x="739549" y="1042762"/>
                              </a:lnTo>
                              <a:lnTo>
                                <a:pt x="753156" y="1041174"/>
                              </a:lnTo>
                              <a:lnTo>
                                <a:pt x="766763" y="1039133"/>
                              </a:lnTo>
                              <a:lnTo>
                                <a:pt x="780824" y="1036185"/>
                              </a:lnTo>
                              <a:lnTo>
                                <a:pt x="795111" y="1033010"/>
                              </a:lnTo>
                              <a:lnTo>
                                <a:pt x="809626" y="1028928"/>
                              </a:lnTo>
                              <a:lnTo>
                                <a:pt x="816883" y="1026887"/>
                              </a:lnTo>
                              <a:lnTo>
                                <a:pt x="824140" y="1024619"/>
                              </a:lnTo>
                              <a:lnTo>
                                <a:pt x="831624" y="1022124"/>
                              </a:lnTo>
                              <a:lnTo>
                                <a:pt x="838881" y="1019176"/>
                              </a:lnTo>
                              <a:lnTo>
                                <a:pt x="846365" y="1016228"/>
                              </a:lnTo>
                              <a:lnTo>
                                <a:pt x="853849" y="1013280"/>
                              </a:lnTo>
                              <a:lnTo>
                                <a:pt x="861560" y="1009878"/>
                              </a:lnTo>
                              <a:lnTo>
                                <a:pt x="869044" y="1006249"/>
                              </a:lnTo>
                              <a:lnTo>
                                <a:pt x="876527" y="1002621"/>
                              </a:lnTo>
                              <a:lnTo>
                                <a:pt x="884011" y="998538"/>
                              </a:lnTo>
                              <a:lnTo>
                                <a:pt x="891495" y="994230"/>
                              </a:lnTo>
                              <a:lnTo>
                                <a:pt x="898979" y="989921"/>
                              </a:lnTo>
                              <a:lnTo>
                                <a:pt x="906463" y="985158"/>
                              </a:lnTo>
                              <a:lnTo>
                                <a:pt x="914401" y="980622"/>
                              </a:lnTo>
                              <a:lnTo>
                                <a:pt x="921885" y="975406"/>
                              </a:lnTo>
                              <a:lnTo>
                                <a:pt x="929369" y="969963"/>
                              </a:lnTo>
                              <a:close/>
                              <a:moveTo>
                                <a:pt x="774700" y="801688"/>
                              </a:moveTo>
                              <a:lnTo>
                                <a:pt x="790563" y="802369"/>
                              </a:lnTo>
                              <a:lnTo>
                                <a:pt x="805746" y="803050"/>
                              </a:lnTo>
                              <a:lnTo>
                                <a:pt x="820702" y="804638"/>
                              </a:lnTo>
                              <a:lnTo>
                                <a:pt x="835205" y="806681"/>
                              </a:lnTo>
                              <a:lnTo>
                                <a:pt x="849255" y="809177"/>
                              </a:lnTo>
                              <a:lnTo>
                                <a:pt x="863079" y="812353"/>
                              </a:lnTo>
                              <a:lnTo>
                                <a:pt x="875996" y="815757"/>
                              </a:lnTo>
                              <a:lnTo>
                                <a:pt x="882567" y="817799"/>
                              </a:lnTo>
                              <a:lnTo>
                                <a:pt x="888459" y="819842"/>
                              </a:lnTo>
                              <a:lnTo>
                                <a:pt x="894578" y="822111"/>
                              </a:lnTo>
                              <a:lnTo>
                                <a:pt x="900243" y="824380"/>
                              </a:lnTo>
                              <a:lnTo>
                                <a:pt x="906135" y="826649"/>
                              </a:lnTo>
                              <a:lnTo>
                                <a:pt x="911574" y="829372"/>
                              </a:lnTo>
                              <a:lnTo>
                                <a:pt x="916559" y="831868"/>
                              </a:lnTo>
                              <a:lnTo>
                                <a:pt x="921771" y="834818"/>
                              </a:lnTo>
                              <a:lnTo>
                                <a:pt x="926757" y="837314"/>
                              </a:lnTo>
                              <a:lnTo>
                                <a:pt x="931516" y="840491"/>
                              </a:lnTo>
                              <a:lnTo>
                                <a:pt x="935821" y="843214"/>
                              </a:lnTo>
                              <a:lnTo>
                                <a:pt x="940127" y="846391"/>
                              </a:lnTo>
                              <a:lnTo>
                                <a:pt x="944206" y="849568"/>
                              </a:lnTo>
                              <a:lnTo>
                                <a:pt x="948058" y="852518"/>
                              </a:lnTo>
                              <a:lnTo>
                                <a:pt x="951684" y="855921"/>
                              </a:lnTo>
                              <a:lnTo>
                                <a:pt x="955083" y="859325"/>
                              </a:lnTo>
                              <a:lnTo>
                                <a:pt x="958029" y="862956"/>
                              </a:lnTo>
                              <a:lnTo>
                                <a:pt x="960975" y="866359"/>
                              </a:lnTo>
                              <a:lnTo>
                                <a:pt x="966867" y="866586"/>
                              </a:lnTo>
                              <a:lnTo>
                                <a:pt x="972986" y="867494"/>
                              </a:lnTo>
                              <a:lnTo>
                                <a:pt x="978651" y="868402"/>
                              </a:lnTo>
                              <a:lnTo>
                                <a:pt x="984090" y="869990"/>
                              </a:lnTo>
                              <a:lnTo>
                                <a:pt x="989302" y="871579"/>
                              </a:lnTo>
                              <a:lnTo>
                                <a:pt x="994287" y="873621"/>
                              </a:lnTo>
                              <a:lnTo>
                                <a:pt x="999273" y="876117"/>
                              </a:lnTo>
                              <a:lnTo>
                                <a:pt x="1003805" y="878840"/>
                              </a:lnTo>
                              <a:lnTo>
                                <a:pt x="1008337" y="882017"/>
                              </a:lnTo>
                              <a:lnTo>
                                <a:pt x="1012416" y="885194"/>
                              </a:lnTo>
                              <a:lnTo>
                                <a:pt x="1016722" y="888824"/>
                              </a:lnTo>
                              <a:lnTo>
                                <a:pt x="1020574" y="892909"/>
                              </a:lnTo>
                              <a:lnTo>
                                <a:pt x="1024200" y="896993"/>
                              </a:lnTo>
                              <a:lnTo>
                                <a:pt x="1027599" y="901078"/>
                              </a:lnTo>
                              <a:lnTo>
                                <a:pt x="1030999" y="905843"/>
                              </a:lnTo>
                              <a:lnTo>
                                <a:pt x="1034171" y="910835"/>
                              </a:lnTo>
                              <a:lnTo>
                                <a:pt x="1037117" y="915600"/>
                              </a:lnTo>
                              <a:lnTo>
                                <a:pt x="1040063" y="921046"/>
                              </a:lnTo>
                              <a:lnTo>
                                <a:pt x="1042556" y="926492"/>
                              </a:lnTo>
                              <a:lnTo>
                                <a:pt x="1045048" y="931938"/>
                              </a:lnTo>
                              <a:lnTo>
                                <a:pt x="1047541" y="938065"/>
                              </a:lnTo>
                              <a:lnTo>
                                <a:pt x="1049807" y="943965"/>
                              </a:lnTo>
                              <a:lnTo>
                                <a:pt x="1051847" y="949865"/>
                              </a:lnTo>
                              <a:lnTo>
                                <a:pt x="1053886" y="956218"/>
                              </a:lnTo>
                              <a:lnTo>
                                <a:pt x="1055699" y="962572"/>
                              </a:lnTo>
                              <a:lnTo>
                                <a:pt x="1057286" y="969153"/>
                              </a:lnTo>
                              <a:lnTo>
                                <a:pt x="1060458" y="982314"/>
                              </a:lnTo>
                              <a:lnTo>
                                <a:pt x="1062724" y="996156"/>
                              </a:lnTo>
                              <a:lnTo>
                                <a:pt x="1064764" y="1009997"/>
                              </a:lnTo>
                              <a:lnTo>
                                <a:pt x="1066577" y="1024066"/>
                              </a:lnTo>
                              <a:lnTo>
                                <a:pt x="1067936" y="1038362"/>
                              </a:lnTo>
                              <a:lnTo>
                                <a:pt x="1069069" y="1052430"/>
                              </a:lnTo>
                              <a:lnTo>
                                <a:pt x="1069523" y="1066499"/>
                              </a:lnTo>
                              <a:lnTo>
                                <a:pt x="1069749" y="1080341"/>
                              </a:lnTo>
                              <a:lnTo>
                                <a:pt x="1069976" y="1093956"/>
                              </a:lnTo>
                              <a:lnTo>
                                <a:pt x="1069749" y="1107117"/>
                              </a:lnTo>
                              <a:lnTo>
                                <a:pt x="1069523" y="1120051"/>
                              </a:lnTo>
                              <a:lnTo>
                                <a:pt x="1069069" y="1132305"/>
                              </a:lnTo>
                              <a:lnTo>
                                <a:pt x="1068390" y="1143878"/>
                              </a:lnTo>
                              <a:lnTo>
                                <a:pt x="1067030" y="1165208"/>
                              </a:lnTo>
                              <a:lnTo>
                                <a:pt x="1065444" y="1182907"/>
                              </a:lnTo>
                              <a:lnTo>
                                <a:pt x="1064084" y="1196295"/>
                              </a:lnTo>
                              <a:lnTo>
                                <a:pt x="1056832" y="1192665"/>
                              </a:lnTo>
                              <a:lnTo>
                                <a:pt x="1053207" y="1191076"/>
                              </a:lnTo>
                              <a:lnTo>
                                <a:pt x="1049581" y="1189715"/>
                              </a:lnTo>
                              <a:lnTo>
                                <a:pt x="1045728" y="1188353"/>
                              </a:lnTo>
                              <a:lnTo>
                                <a:pt x="1041876" y="1187219"/>
                              </a:lnTo>
                              <a:lnTo>
                                <a:pt x="1037570" y="1186311"/>
                              </a:lnTo>
                              <a:lnTo>
                                <a:pt x="1033491" y="1185403"/>
                              </a:lnTo>
                              <a:lnTo>
                                <a:pt x="1027826" y="1146147"/>
                              </a:lnTo>
                              <a:lnTo>
                                <a:pt x="1024880" y="1127086"/>
                              </a:lnTo>
                              <a:lnTo>
                                <a:pt x="1021934" y="1109159"/>
                              </a:lnTo>
                              <a:lnTo>
                                <a:pt x="1018761" y="1091914"/>
                              </a:lnTo>
                              <a:lnTo>
                                <a:pt x="1015136" y="1075122"/>
                              </a:lnTo>
                              <a:lnTo>
                                <a:pt x="1013096" y="1067180"/>
                              </a:lnTo>
                              <a:lnTo>
                                <a:pt x="1010603" y="1059465"/>
                              </a:lnTo>
                              <a:lnTo>
                                <a:pt x="1008337" y="1051523"/>
                              </a:lnTo>
                              <a:lnTo>
                                <a:pt x="1006071" y="1044262"/>
                              </a:lnTo>
                              <a:lnTo>
                                <a:pt x="1003125" y="1037000"/>
                              </a:lnTo>
                              <a:lnTo>
                                <a:pt x="1000406" y="1029966"/>
                              </a:lnTo>
                              <a:lnTo>
                                <a:pt x="997233" y="1023159"/>
                              </a:lnTo>
                              <a:lnTo>
                                <a:pt x="994061" y="1016578"/>
                              </a:lnTo>
                              <a:lnTo>
                                <a:pt x="990435" y="1009997"/>
                              </a:lnTo>
                              <a:lnTo>
                                <a:pt x="986583" y="1003871"/>
                              </a:lnTo>
                              <a:lnTo>
                                <a:pt x="982504" y="997971"/>
                              </a:lnTo>
                              <a:lnTo>
                                <a:pt x="977971" y="992298"/>
                              </a:lnTo>
                              <a:lnTo>
                                <a:pt x="973439" y="986852"/>
                              </a:lnTo>
                              <a:lnTo>
                                <a:pt x="968454" y="981406"/>
                              </a:lnTo>
                              <a:lnTo>
                                <a:pt x="963241" y="976414"/>
                              </a:lnTo>
                              <a:lnTo>
                                <a:pt x="957576" y="971422"/>
                              </a:lnTo>
                              <a:lnTo>
                                <a:pt x="951458" y="966657"/>
                              </a:lnTo>
                              <a:lnTo>
                                <a:pt x="945112" y="962345"/>
                              </a:lnTo>
                              <a:lnTo>
                                <a:pt x="938087" y="958261"/>
                              </a:lnTo>
                              <a:lnTo>
                                <a:pt x="931063" y="954403"/>
                              </a:lnTo>
                              <a:lnTo>
                                <a:pt x="923131" y="960076"/>
                              </a:lnTo>
                              <a:lnTo>
                                <a:pt x="915426" y="965295"/>
                              </a:lnTo>
                              <a:lnTo>
                                <a:pt x="907268" y="970287"/>
                              </a:lnTo>
                              <a:lnTo>
                                <a:pt x="899563" y="975052"/>
                              </a:lnTo>
                              <a:lnTo>
                                <a:pt x="891632" y="979818"/>
                              </a:lnTo>
                              <a:lnTo>
                                <a:pt x="883701" y="984129"/>
                              </a:lnTo>
                              <a:lnTo>
                                <a:pt x="875996" y="988213"/>
                              </a:lnTo>
                              <a:lnTo>
                                <a:pt x="868291" y="992298"/>
                              </a:lnTo>
                              <a:lnTo>
                                <a:pt x="860359" y="995929"/>
                              </a:lnTo>
                              <a:lnTo>
                                <a:pt x="852655" y="999559"/>
                              </a:lnTo>
                              <a:lnTo>
                                <a:pt x="844950" y="1002509"/>
                              </a:lnTo>
                              <a:lnTo>
                                <a:pt x="837018" y="1005686"/>
                              </a:lnTo>
                              <a:lnTo>
                                <a:pt x="829314" y="1008636"/>
                              </a:lnTo>
                              <a:lnTo>
                                <a:pt x="821835" y="1011359"/>
                              </a:lnTo>
                              <a:lnTo>
                                <a:pt x="814357" y="1013628"/>
                              </a:lnTo>
                              <a:lnTo>
                                <a:pt x="806879" y="1016124"/>
                              </a:lnTo>
                              <a:lnTo>
                                <a:pt x="791696" y="1020209"/>
                              </a:lnTo>
                              <a:lnTo>
                                <a:pt x="776966" y="1023612"/>
                              </a:lnTo>
                              <a:lnTo>
                                <a:pt x="762690" y="1026335"/>
                              </a:lnTo>
                              <a:lnTo>
                                <a:pt x="748413" y="1028832"/>
                              </a:lnTo>
                              <a:lnTo>
                                <a:pt x="734590" y="1030420"/>
                              </a:lnTo>
                              <a:lnTo>
                                <a:pt x="720993" y="1031328"/>
                              </a:lnTo>
                              <a:lnTo>
                                <a:pt x="707849" y="1032235"/>
                              </a:lnTo>
                              <a:lnTo>
                                <a:pt x="694932" y="1032462"/>
                              </a:lnTo>
                              <a:lnTo>
                                <a:pt x="682469" y="1032235"/>
                              </a:lnTo>
                              <a:lnTo>
                                <a:pt x="670232" y="1031555"/>
                              </a:lnTo>
                              <a:lnTo>
                                <a:pt x="658675" y="1030874"/>
                              </a:lnTo>
                              <a:lnTo>
                                <a:pt x="647570" y="1029739"/>
                              </a:lnTo>
                              <a:lnTo>
                                <a:pt x="636920" y="1028605"/>
                              </a:lnTo>
                              <a:lnTo>
                                <a:pt x="626496" y="1027016"/>
                              </a:lnTo>
                              <a:lnTo>
                                <a:pt x="616978" y="1025201"/>
                              </a:lnTo>
                              <a:lnTo>
                                <a:pt x="607913" y="1023385"/>
                              </a:lnTo>
                              <a:lnTo>
                                <a:pt x="599302" y="1021570"/>
                              </a:lnTo>
                              <a:lnTo>
                                <a:pt x="591597" y="1019755"/>
                              </a:lnTo>
                              <a:lnTo>
                                <a:pt x="577547" y="1015897"/>
                              </a:lnTo>
                              <a:lnTo>
                                <a:pt x="566443" y="1012267"/>
                              </a:lnTo>
                              <a:lnTo>
                                <a:pt x="558059" y="1009317"/>
                              </a:lnTo>
                              <a:lnTo>
                                <a:pt x="553980" y="1017940"/>
                              </a:lnTo>
                              <a:lnTo>
                                <a:pt x="550127" y="1026789"/>
                              </a:lnTo>
                              <a:lnTo>
                                <a:pt x="546728" y="1035866"/>
                              </a:lnTo>
                              <a:lnTo>
                                <a:pt x="543782" y="1045396"/>
                              </a:lnTo>
                              <a:lnTo>
                                <a:pt x="541063" y="1055607"/>
                              </a:lnTo>
                              <a:lnTo>
                                <a:pt x="538343" y="1065591"/>
                              </a:lnTo>
                              <a:lnTo>
                                <a:pt x="536077" y="1076257"/>
                              </a:lnTo>
                              <a:lnTo>
                                <a:pt x="533811" y="1087148"/>
                              </a:lnTo>
                              <a:lnTo>
                                <a:pt x="529505" y="1110067"/>
                              </a:lnTo>
                              <a:lnTo>
                                <a:pt x="525653" y="1133893"/>
                              </a:lnTo>
                              <a:lnTo>
                                <a:pt x="521347" y="1159081"/>
                              </a:lnTo>
                              <a:lnTo>
                                <a:pt x="518628" y="1172242"/>
                              </a:lnTo>
                              <a:lnTo>
                                <a:pt x="516135" y="1185403"/>
                              </a:lnTo>
                              <a:lnTo>
                                <a:pt x="512056" y="1186311"/>
                              </a:lnTo>
                              <a:lnTo>
                                <a:pt x="507751" y="1187219"/>
                              </a:lnTo>
                              <a:lnTo>
                                <a:pt x="503672" y="1188580"/>
                              </a:lnTo>
                              <a:lnTo>
                                <a:pt x="499819" y="1189942"/>
                              </a:lnTo>
                              <a:lnTo>
                                <a:pt x="495967" y="1191530"/>
                              </a:lnTo>
                              <a:lnTo>
                                <a:pt x="492341" y="1192891"/>
                              </a:lnTo>
                              <a:lnTo>
                                <a:pt x="488715" y="1195161"/>
                              </a:lnTo>
                              <a:lnTo>
                                <a:pt x="485089" y="1196976"/>
                              </a:lnTo>
                              <a:lnTo>
                                <a:pt x="482823" y="1181546"/>
                              </a:lnTo>
                              <a:lnTo>
                                <a:pt x="481464" y="1172015"/>
                              </a:lnTo>
                              <a:lnTo>
                                <a:pt x="480331" y="1161123"/>
                              </a:lnTo>
                              <a:lnTo>
                                <a:pt x="479424" y="1148870"/>
                              </a:lnTo>
                              <a:lnTo>
                                <a:pt x="478518" y="1135935"/>
                              </a:lnTo>
                              <a:lnTo>
                                <a:pt x="478064" y="1121867"/>
                              </a:lnTo>
                              <a:lnTo>
                                <a:pt x="477838" y="1107344"/>
                              </a:lnTo>
                              <a:lnTo>
                                <a:pt x="478064" y="1092141"/>
                              </a:lnTo>
                              <a:lnTo>
                                <a:pt x="478744" y="1076030"/>
                              </a:lnTo>
                              <a:lnTo>
                                <a:pt x="480104" y="1059692"/>
                              </a:lnTo>
                              <a:lnTo>
                                <a:pt x="481237" y="1051296"/>
                              </a:lnTo>
                              <a:lnTo>
                                <a:pt x="482144" y="1043127"/>
                              </a:lnTo>
                              <a:lnTo>
                                <a:pt x="483503" y="1034504"/>
                              </a:lnTo>
                              <a:lnTo>
                                <a:pt x="484863" y="1025882"/>
                              </a:lnTo>
                              <a:lnTo>
                                <a:pt x="486676" y="1017259"/>
                              </a:lnTo>
                              <a:lnTo>
                                <a:pt x="488489" y="1008863"/>
                              </a:lnTo>
                              <a:lnTo>
                                <a:pt x="490528" y="1000240"/>
                              </a:lnTo>
                              <a:lnTo>
                                <a:pt x="492794" y="991617"/>
                              </a:lnTo>
                              <a:lnTo>
                                <a:pt x="495514" y="983221"/>
                              </a:lnTo>
                              <a:lnTo>
                                <a:pt x="498233" y="974599"/>
                              </a:lnTo>
                              <a:lnTo>
                                <a:pt x="501406" y="966203"/>
                              </a:lnTo>
                              <a:lnTo>
                                <a:pt x="504578" y="957580"/>
                              </a:lnTo>
                              <a:lnTo>
                                <a:pt x="508204" y="949411"/>
                              </a:lnTo>
                              <a:lnTo>
                                <a:pt x="512056" y="941242"/>
                              </a:lnTo>
                              <a:lnTo>
                                <a:pt x="516362" y="933073"/>
                              </a:lnTo>
                              <a:lnTo>
                                <a:pt x="520894" y="924904"/>
                              </a:lnTo>
                              <a:lnTo>
                                <a:pt x="525653" y="917189"/>
                              </a:lnTo>
                              <a:lnTo>
                                <a:pt x="530639" y="909474"/>
                              </a:lnTo>
                              <a:lnTo>
                                <a:pt x="536077" y="901985"/>
                              </a:lnTo>
                              <a:lnTo>
                                <a:pt x="541969" y="894270"/>
                              </a:lnTo>
                              <a:lnTo>
                                <a:pt x="548314" y="887009"/>
                              </a:lnTo>
                              <a:lnTo>
                                <a:pt x="554659" y="880201"/>
                              </a:lnTo>
                              <a:lnTo>
                                <a:pt x="561458" y="873394"/>
                              </a:lnTo>
                              <a:lnTo>
                                <a:pt x="568709" y="866813"/>
                              </a:lnTo>
                              <a:lnTo>
                                <a:pt x="576414" y="860460"/>
                              </a:lnTo>
                              <a:lnTo>
                                <a:pt x="584572" y="854333"/>
                              </a:lnTo>
                              <a:lnTo>
                                <a:pt x="592730" y="848433"/>
                              </a:lnTo>
                              <a:lnTo>
                                <a:pt x="601795" y="842987"/>
                              </a:lnTo>
                              <a:lnTo>
                                <a:pt x="611313" y="837541"/>
                              </a:lnTo>
                              <a:lnTo>
                                <a:pt x="620830" y="832549"/>
                              </a:lnTo>
                              <a:lnTo>
                                <a:pt x="630801" y="828011"/>
                              </a:lnTo>
                              <a:lnTo>
                                <a:pt x="641452" y="823926"/>
                              </a:lnTo>
                              <a:lnTo>
                                <a:pt x="652783" y="819615"/>
                              </a:lnTo>
                              <a:lnTo>
                                <a:pt x="664340" y="815984"/>
                              </a:lnTo>
                              <a:lnTo>
                                <a:pt x="676350" y="812807"/>
                              </a:lnTo>
                              <a:lnTo>
                                <a:pt x="689041" y="810084"/>
                              </a:lnTo>
                              <a:lnTo>
                                <a:pt x="701957" y="807815"/>
                              </a:lnTo>
                              <a:lnTo>
                                <a:pt x="715328" y="805546"/>
                              </a:lnTo>
                              <a:lnTo>
                                <a:pt x="729378" y="804184"/>
                              </a:lnTo>
                              <a:lnTo>
                                <a:pt x="744107" y="802823"/>
                              </a:lnTo>
                              <a:lnTo>
                                <a:pt x="759064" y="801915"/>
                              </a:lnTo>
                              <a:lnTo>
                                <a:pt x="774700" y="801688"/>
                              </a:lnTo>
                              <a:close/>
                              <a:moveTo>
                                <a:pt x="44000" y="736683"/>
                              </a:moveTo>
                              <a:lnTo>
                                <a:pt x="44000" y="2267412"/>
                              </a:lnTo>
                              <a:lnTo>
                                <a:pt x="2830736" y="2267412"/>
                              </a:lnTo>
                              <a:lnTo>
                                <a:pt x="2830736" y="736683"/>
                              </a:lnTo>
                              <a:lnTo>
                                <a:pt x="44000" y="736683"/>
                              </a:lnTo>
                              <a:close/>
                              <a:moveTo>
                                <a:pt x="1266245" y="538738"/>
                              </a:moveTo>
                              <a:lnTo>
                                <a:pt x="1261935" y="538964"/>
                              </a:lnTo>
                              <a:lnTo>
                                <a:pt x="1257399" y="539645"/>
                              </a:lnTo>
                              <a:lnTo>
                                <a:pt x="1253317" y="540778"/>
                              </a:lnTo>
                              <a:lnTo>
                                <a:pt x="1249234" y="542365"/>
                              </a:lnTo>
                              <a:lnTo>
                                <a:pt x="1245605" y="544179"/>
                              </a:lnTo>
                              <a:lnTo>
                                <a:pt x="1241977" y="546220"/>
                              </a:lnTo>
                              <a:lnTo>
                                <a:pt x="1238348" y="548714"/>
                              </a:lnTo>
                              <a:lnTo>
                                <a:pt x="1235172" y="551662"/>
                              </a:lnTo>
                              <a:lnTo>
                                <a:pt x="1232224" y="554836"/>
                              </a:lnTo>
                              <a:lnTo>
                                <a:pt x="1229956" y="558237"/>
                              </a:lnTo>
                              <a:lnTo>
                                <a:pt x="1227688" y="561865"/>
                              </a:lnTo>
                              <a:lnTo>
                                <a:pt x="1225874" y="565720"/>
                              </a:lnTo>
                              <a:lnTo>
                                <a:pt x="1224286" y="569574"/>
                              </a:lnTo>
                              <a:lnTo>
                                <a:pt x="1223152" y="573883"/>
                              </a:lnTo>
                              <a:lnTo>
                                <a:pt x="1222471" y="578191"/>
                              </a:lnTo>
                              <a:lnTo>
                                <a:pt x="1222471" y="582725"/>
                              </a:lnTo>
                              <a:lnTo>
                                <a:pt x="1222471" y="604719"/>
                              </a:lnTo>
                              <a:lnTo>
                                <a:pt x="1222471" y="609254"/>
                              </a:lnTo>
                              <a:lnTo>
                                <a:pt x="1223152" y="613562"/>
                              </a:lnTo>
                              <a:lnTo>
                                <a:pt x="1224286" y="617870"/>
                              </a:lnTo>
                              <a:lnTo>
                                <a:pt x="1225874" y="621725"/>
                              </a:lnTo>
                              <a:lnTo>
                                <a:pt x="1227688" y="625579"/>
                              </a:lnTo>
                              <a:lnTo>
                                <a:pt x="1229956" y="629207"/>
                              </a:lnTo>
                              <a:lnTo>
                                <a:pt x="1232224" y="632608"/>
                              </a:lnTo>
                              <a:lnTo>
                                <a:pt x="1235172" y="635556"/>
                              </a:lnTo>
                              <a:lnTo>
                                <a:pt x="1238348" y="638504"/>
                              </a:lnTo>
                              <a:lnTo>
                                <a:pt x="1241977" y="640998"/>
                              </a:lnTo>
                              <a:lnTo>
                                <a:pt x="1245605" y="643492"/>
                              </a:lnTo>
                              <a:lnTo>
                                <a:pt x="1249234" y="645306"/>
                              </a:lnTo>
                              <a:lnTo>
                                <a:pt x="1253317" y="646893"/>
                              </a:lnTo>
                              <a:lnTo>
                                <a:pt x="1257399" y="647800"/>
                              </a:lnTo>
                              <a:lnTo>
                                <a:pt x="1261935" y="648254"/>
                              </a:lnTo>
                              <a:lnTo>
                                <a:pt x="1266245" y="648707"/>
                              </a:lnTo>
                              <a:lnTo>
                                <a:pt x="1608265" y="648707"/>
                              </a:lnTo>
                              <a:lnTo>
                                <a:pt x="1613028" y="648254"/>
                              </a:lnTo>
                              <a:lnTo>
                                <a:pt x="1617337" y="647800"/>
                              </a:lnTo>
                              <a:lnTo>
                                <a:pt x="1621419" y="646893"/>
                              </a:lnTo>
                              <a:lnTo>
                                <a:pt x="1625502" y="645306"/>
                              </a:lnTo>
                              <a:lnTo>
                                <a:pt x="1629358" y="643492"/>
                              </a:lnTo>
                              <a:lnTo>
                                <a:pt x="1632986" y="640998"/>
                              </a:lnTo>
                              <a:lnTo>
                                <a:pt x="1636388" y="638504"/>
                              </a:lnTo>
                              <a:lnTo>
                                <a:pt x="1639337" y="635556"/>
                              </a:lnTo>
                              <a:lnTo>
                                <a:pt x="1642285" y="632608"/>
                              </a:lnTo>
                              <a:lnTo>
                                <a:pt x="1644780" y="629207"/>
                              </a:lnTo>
                              <a:lnTo>
                                <a:pt x="1647275" y="625579"/>
                              </a:lnTo>
                              <a:lnTo>
                                <a:pt x="1649089" y="621725"/>
                              </a:lnTo>
                              <a:lnTo>
                                <a:pt x="1650224" y="617870"/>
                              </a:lnTo>
                              <a:lnTo>
                                <a:pt x="1651584" y="613562"/>
                              </a:lnTo>
                              <a:lnTo>
                                <a:pt x="1652038" y="609254"/>
                              </a:lnTo>
                              <a:lnTo>
                                <a:pt x="1652492" y="604719"/>
                              </a:lnTo>
                              <a:lnTo>
                                <a:pt x="1652492" y="582725"/>
                              </a:lnTo>
                              <a:lnTo>
                                <a:pt x="1652038" y="578191"/>
                              </a:lnTo>
                              <a:lnTo>
                                <a:pt x="1651584" y="573883"/>
                              </a:lnTo>
                              <a:lnTo>
                                <a:pt x="1650224" y="569574"/>
                              </a:lnTo>
                              <a:lnTo>
                                <a:pt x="1649089" y="565720"/>
                              </a:lnTo>
                              <a:lnTo>
                                <a:pt x="1647275" y="561865"/>
                              </a:lnTo>
                              <a:lnTo>
                                <a:pt x="1644780" y="558237"/>
                              </a:lnTo>
                              <a:lnTo>
                                <a:pt x="1642285" y="554836"/>
                              </a:lnTo>
                              <a:lnTo>
                                <a:pt x="1639337" y="551662"/>
                              </a:lnTo>
                              <a:lnTo>
                                <a:pt x="1636388" y="548714"/>
                              </a:lnTo>
                              <a:lnTo>
                                <a:pt x="1632986" y="546220"/>
                              </a:lnTo>
                              <a:lnTo>
                                <a:pt x="1629358" y="544179"/>
                              </a:lnTo>
                              <a:lnTo>
                                <a:pt x="1625502" y="542365"/>
                              </a:lnTo>
                              <a:lnTo>
                                <a:pt x="1621419" y="540778"/>
                              </a:lnTo>
                              <a:lnTo>
                                <a:pt x="1617337" y="539645"/>
                              </a:lnTo>
                              <a:lnTo>
                                <a:pt x="1613028" y="538964"/>
                              </a:lnTo>
                              <a:lnTo>
                                <a:pt x="1608265" y="538738"/>
                              </a:lnTo>
                              <a:lnTo>
                                <a:pt x="1583997" y="538738"/>
                              </a:lnTo>
                              <a:lnTo>
                                <a:pt x="1583997" y="549848"/>
                              </a:lnTo>
                              <a:lnTo>
                                <a:pt x="1583997" y="554156"/>
                              </a:lnTo>
                              <a:lnTo>
                                <a:pt x="1583090" y="558691"/>
                              </a:lnTo>
                              <a:lnTo>
                                <a:pt x="1582182" y="562772"/>
                              </a:lnTo>
                              <a:lnTo>
                                <a:pt x="1580595" y="566627"/>
                              </a:lnTo>
                              <a:lnTo>
                                <a:pt x="1578780" y="570481"/>
                              </a:lnTo>
                              <a:lnTo>
                                <a:pt x="1576512" y="574109"/>
                              </a:lnTo>
                              <a:lnTo>
                                <a:pt x="1574017" y="577510"/>
                              </a:lnTo>
                              <a:lnTo>
                                <a:pt x="1571296" y="580685"/>
                              </a:lnTo>
                              <a:lnTo>
                                <a:pt x="1568121" y="583632"/>
                              </a:lnTo>
                              <a:lnTo>
                                <a:pt x="1564492" y="586126"/>
                              </a:lnTo>
                              <a:lnTo>
                                <a:pt x="1560863" y="588394"/>
                              </a:lnTo>
                              <a:lnTo>
                                <a:pt x="1557234" y="590208"/>
                              </a:lnTo>
                              <a:lnTo>
                                <a:pt x="1553152" y="591795"/>
                              </a:lnTo>
                              <a:lnTo>
                                <a:pt x="1548842" y="592929"/>
                              </a:lnTo>
                              <a:lnTo>
                                <a:pt x="1544533" y="593382"/>
                              </a:lnTo>
                              <a:lnTo>
                                <a:pt x="1539997" y="593609"/>
                              </a:lnTo>
                              <a:lnTo>
                                <a:pt x="1334739" y="593609"/>
                              </a:lnTo>
                              <a:lnTo>
                                <a:pt x="1330430" y="593382"/>
                              </a:lnTo>
                              <a:lnTo>
                                <a:pt x="1325894" y="592929"/>
                              </a:lnTo>
                              <a:lnTo>
                                <a:pt x="1321811" y="591795"/>
                              </a:lnTo>
                              <a:lnTo>
                                <a:pt x="1317729" y="590208"/>
                              </a:lnTo>
                              <a:lnTo>
                                <a:pt x="1313647" y="588394"/>
                              </a:lnTo>
                              <a:lnTo>
                                <a:pt x="1310018" y="586126"/>
                              </a:lnTo>
                              <a:lnTo>
                                <a:pt x="1306842" y="583632"/>
                              </a:lnTo>
                              <a:lnTo>
                                <a:pt x="1303667" y="580685"/>
                              </a:lnTo>
                              <a:lnTo>
                                <a:pt x="1300719" y="577510"/>
                              </a:lnTo>
                              <a:lnTo>
                                <a:pt x="1298224" y="574109"/>
                              </a:lnTo>
                              <a:lnTo>
                                <a:pt x="1296183" y="570481"/>
                              </a:lnTo>
                              <a:lnTo>
                                <a:pt x="1294368" y="566627"/>
                              </a:lnTo>
                              <a:lnTo>
                                <a:pt x="1292781" y="562772"/>
                              </a:lnTo>
                              <a:lnTo>
                                <a:pt x="1291647" y="558691"/>
                              </a:lnTo>
                              <a:lnTo>
                                <a:pt x="1290966" y="554156"/>
                              </a:lnTo>
                              <a:lnTo>
                                <a:pt x="1290739" y="549848"/>
                              </a:lnTo>
                              <a:lnTo>
                                <a:pt x="1290739" y="538738"/>
                              </a:lnTo>
                              <a:lnTo>
                                <a:pt x="1266245" y="538738"/>
                              </a:lnTo>
                              <a:close/>
                              <a:moveTo>
                                <a:pt x="1433626" y="87976"/>
                              </a:moveTo>
                              <a:lnTo>
                                <a:pt x="1429316" y="88203"/>
                              </a:lnTo>
                              <a:lnTo>
                                <a:pt x="1425688" y="88656"/>
                              </a:lnTo>
                              <a:lnTo>
                                <a:pt x="1421832" y="89336"/>
                              </a:lnTo>
                              <a:lnTo>
                                <a:pt x="1417976" y="90243"/>
                              </a:lnTo>
                              <a:lnTo>
                                <a:pt x="1414347" y="91150"/>
                              </a:lnTo>
                              <a:lnTo>
                                <a:pt x="1410718" y="92511"/>
                              </a:lnTo>
                              <a:lnTo>
                                <a:pt x="1407316" y="93871"/>
                              </a:lnTo>
                              <a:lnTo>
                                <a:pt x="1403688" y="95458"/>
                              </a:lnTo>
                              <a:lnTo>
                                <a:pt x="1400286" y="97272"/>
                              </a:lnTo>
                              <a:lnTo>
                                <a:pt x="1397337" y="99086"/>
                              </a:lnTo>
                              <a:lnTo>
                                <a:pt x="1394162" y="101127"/>
                              </a:lnTo>
                              <a:lnTo>
                                <a:pt x="1390987" y="103168"/>
                              </a:lnTo>
                              <a:lnTo>
                                <a:pt x="1388265" y="105435"/>
                              </a:lnTo>
                              <a:lnTo>
                                <a:pt x="1385316" y="107929"/>
                              </a:lnTo>
                              <a:lnTo>
                                <a:pt x="1382822" y="110423"/>
                              </a:lnTo>
                              <a:lnTo>
                                <a:pt x="1380100" y="113371"/>
                              </a:lnTo>
                              <a:lnTo>
                                <a:pt x="1377605" y="116092"/>
                              </a:lnTo>
                              <a:lnTo>
                                <a:pt x="1375110" y="119039"/>
                              </a:lnTo>
                              <a:lnTo>
                                <a:pt x="1373069" y="122214"/>
                              </a:lnTo>
                              <a:lnTo>
                                <a:pt x="1371028" y="125161"/>
                              </a:lnTo>
                              <a:lnTo>
                                <a:pt x="1369213" y="128336"/>
                              </a:lnTo>
                              <a:lnTo>
                                <a:pt x="1367399" y="131737"/>
                              </a:lnTo>
                              <a:lnTo>
                                <a:pt x="1365811" y="135138"/>
                              </a:lnTo>
                              <a:lnTo>
                                <a:pt x="1364677" y="138766"/>
                              </a:lnTo>
                              <a:lnTo>
                                <a:pt x="1363317" y="142394"/>
                              </a:lnTo>
                              <a:lnTo>
                                <a:pt x="1362183" y="146022"/>
                              </a:lnTo>
                              <a:lnTo>
                                <a:pt x="1361502" y="149650"/>
                              </a:lnTo>
                              <a:lnTo>
                                <a:pt x="1360595" y="153504"/>
                              </a:lnTo>
                              <a:lnTo>
                                <a:pt x="1360141" y="157359"/>
                              </a:lnTo>
                              <a:lnTo>
                                <a:pt x="1359914" y="161213"/>
                              </a:lnTo>
                              <a:lnTo>
                                <a:pt x="1359914" y="165295"/>
                              </a:lnTo>
                              <a:lnTo>
                                <a:pt x="1359914" y="169376"/>
                              </a:lnTo>
                              <a:lnTo>
                                <a:pt x="1360141" y="173231"/>
                              </a:lnTo>
                              <a:lnTo>
                                <a:pt x="1360595" y="177085"/>
                              </a:lnTo>
                              <a:lnTo>
                                <a:pt x="1361502" y="180940"/>
                              </a:lnTo>
                              <a:lnTo>
                                <a:pt x="1362183" y="184568"/>
                              </a:lnTo>
                              <a:lnTo>
                                <a:pt x="1363317" y="188422"/>
                              </a:lnTo>
                              <a:lnTo>
                                <a:pt x="1364677" y="192050"/>
                              </a:lnTo>
                              <a:lnTo>
                                <a:pt x="1365811" y="195451"/>
                              </a:lnTo>
                              <a:lnTo>
                                <a:pt x="1367399" y="198852"/>
                              </a:lnTo>
                              <a:lnTo>
                                <a:pt x="1369213" y="202253"/>
                              </a:lnTo>
                              <a:lnTo>
                                <a:pt x="1371028" y="205655"/>
                              </a:lnTo>
                              <a:lnTo>
                                <a:pt x="1373069" y="208602"/>
                              </a:lnTo>
                              <a:lnTo>
                                <a:pt x="1375110" y="211777"/>
                              </a:lnTo>
                              <a:lnTo>
                                <a:pt x="1377605" y="214724"/>
                              </a:lnTo>
                              <a:lnTo>
                                <a:pt x="1380100" y="217445"/>
                              </a:lnTo>
                              <a:lnTo>
                                <a:pt x="1382822" y="220166"/>
                              </a:lnTo>
                              <a:lnTo>
                                <a:pt x="1385316" y="222660"/>
                              </a:lnTo>
                              <a:lnTo>
                                <a:pt x="1388265" y="225381"/>
                              </a:lnTo>
                              <a:lnTo>
                                <a:pt x="1390987" y="227422"/>
                              </a:lnTo>
                              <a:lnTo>
                                <a:pt x="1394162" y="229689"/>
                              </a:lnTo>
                              <a:lnTo>
                                <a:pt x="1397337" y="231730"/>
                              </a:lnTo>
                              <a:lnTo>
                                <a:pt x="1400286" y="233544"/>
                              </a:lnTo>
                              <a:lnTo>
                                <a:pt x="1403688" y="235131"/>
                              </a:lnTo>
                              <a:lnTo>
                                <a:pt x="1407316" y="236718"/>
                              </a:lnTo>
                              <a:lnTo>
                                <a:pt x="1410718" y="238305"/>
                              </a:lnTo>
                              <a:lnTo>
                                <a:pt x="1414347" y="239212"/>
                              </a:lnTo>
                              <a:lnTo>
                                <a:pt x="1417976" y="240346"/>
                              </a:lnTo>
                              <a:lnTo>
                                <a:pt x="1421832" y="241253"/>
                              </a:lnTo>
                              <a:lnTo>
                                <a:pt x="1425688" y="241933"/>
                              </a:lnTo>
                              <a:lnTo>
                                <a:pt x="1429316" y="242387"/>
                              </a:lnTo>
                              <a:lnTo>
                                <a:pt x="1433626" y="242613"/>
                              </a:lnTo>
                              <a:lnTo>
                                <a:pt x="1437481" y="242840"/>
                              </a:lnTo>
                              <a:lnTo>
                                <a:pt x="1441337" y="242613"/>
                              </a:lnTo>
                              <a:lnTo>
                                <a:pt x="1445419" y="242387"/>
                              </a:lnTo>
                              <a:lnTo>
                                <a:pt x="1449275" y="241933"/>
                              </a:lnTo>
                              <a:lnTo>
                                <a:pt x="1452904" y="241253"/>
                              </a:lnTo>
                              <a:lnTo>
                                <a:pt x="1456986" y="240346"/>
                              </a:lnTo>
                              <a:lnTo>
                                <a:pt x="1460615" y="239212"/>
                              </a:lnTo>
                              <a:lnTo>
                                <a:pt x="1464244" y="238305"/>
                              </a:lnTo>
                              <a:lnTo>
                                <a:pt x="1467419" y="236718"/>
                              </a:lnTo>
                              <a:lnTo>
                                <a:pt x="1471048" y="235131"/>
                              </a:lnTo>
                              <a:lnTo>
                                <a:pt x="1474224" y="233544"/>
                              </a:lnTo>
                              <a:lnTo>
                                <a:pt x="1477626" y="231730"/>
                              </a:lnTo>
                              <a:lnTo>
                                <a:pt x="1480801" y="229689"/>
                              </a:lnTo>
                              <a:lnTo>
                                <a:pt x="1483749" y="227422"/>
                              </a:lnTo>
                              <a:lnTo>
                                <a:pt x="1486698" y="225381"/>
                              </a:lnTo>
                              <a:lnTo>
                                <a:pt x="1489646" y="222660"/>
                              </a:lnTo>
                              <a:lnTo>
                                <a:pt x="1492141" y="220166"/>
                              </a:lnTo>
                              <a:lnTo>
                                <a:pt x="1494636" y="217445"/>
                              </a:lnTo>
                              <a:lnTo>
                                <a:pt x="1497131" y="214724"/>
                              </a:lnTo>
                              <a:lnTo>
                                <a:pt x="1499399" y="211777"/>
                              </a:lnTo>
                              <a:lnTo>
                                <a:pt x="1501667" y="208602"/>
                              </a:lnTo>
                              <a:lnTo>
                                <a:pt x="1503482" y="205655"/>
                              </a:lnTo>
                              <a:lnTo>
                                <a:pt x="1505523" y="202253"/>
                              </a:lnTo>
                              <a:lnTo>
                                <a:pt x="1507110" y="198852"/>
                              </a:lnTo>
                              <a:lnTo>
                                <a:pt x="1508698" y="195451"/>
                              </a:lnTo>
                              <a:lnTo>
                                <a:pt x="1510286" y="192050"/>
                              </a:lnTo>
                              <a:lnTo>
                                <a:pt x="1511420" y="188422"/>
                              </a:lnTo>
                              <a:lnTo>
                                <a:pt x="1512327" y="184568"/>
                              </a:lnTo>
                              <a:lnTo>
                                <a:pt x="1513461" y="180940"/>
                              </a:lnTo>
                              <a:lnTo>
                                <a:pt x="1513915" y="177085"/>
                              </a:lnTo>
                              <a:lnTo>
                                <a:pt x="1514368" y="173231"/>
                              </a:lnTo>
                              <a:lnTo>
                                <a:pt x="1514595" y="169376"/>
                              </a:lnTo>
                              <a:lnTo>
                                <a:pt x="1515049" y="165295"/>
                              </a:lnTo>
                              <a:lnTo>
                                <a:pt x="1514595" y="161213"/>
                              </a:lnTo>
                              <a:lnTo>
                                <a:pt x="1514368" y="157359"/>
                              </a:lnTo>
                              <a:lnTo>
                                <a:pt x="1513915" y="153504"/>
                              </a:lnTo>
                              <a:lnTo>
                                <a:pt x="1513461" y="149650"/>
                              </a:lnTo>
                              <a:lnTo>
                                <a:pt x="1512327" y="146022"/>
                              </a:lnTo>
                              <a:lnTo>
                                <a:pt x="1511420" y="142394"/>
                              </a:lnTo>
                              <a:lnTo>
                                <a:pt x="1510286" y="138766"/>
                              </a:lnTo>
                              <a:lnTo>
                                <a:pt x="1508698" y="135138"/>
                              </a:lnTo>
                              <a:lnTo>
                                <a:pt x="1507110" y="131737"/>
                              </a:lnTo>
                              <a:lnTo>
                                <a:pt x="1505523" y="128336"/>
                              </a:lnTo>
                              <a:lnTo>
                                <a:pt x="1503482" y="125161"/>
                              </a:lnTo>
                              <a:lnTo>
                                <a:pt x="1501667" y="122214"/>
                              </a:lnTo>
                              <a:lnTo>
                                <a:pt x="1499399" y="119039"/>
                              </a:lnTo>
                              <a:lnTo>
                                <a:pt x="1497131" y="116092"/>
                              </a:lnTo>
                              <a:lnTo>
                                <a:pt x="1494636" y="113371"/>
                              </a:lnTo>
                              <a:lnTo>
                                <a:pt x="1492141" y="110423"/>
                              </a:lnTo>
                              <a:lnTo>
                                <a:pt x="1489646" y="107929"/>
                              </a:lnTo>
                              <a:lnTo>
                                <a:pt x="1486698" y="105435"/>
                              </a:lnTo>
                              <a:lnTo>
                                <a:pt x="1483749" y="103168"/>
                              </a:lnTo>
                              <a:lnTo>
                                <a:pt x="1480801" y="101127"/>
                              </a:lnTo>
                              <a:lnTo>
                                <a:pt x="1477626" y="99086"/>
                              </a:lnTo>
                              <a:lnTo>
                                <a:pt x="1474224" y="97272"/>
                              </a:lnTo>
                              <a:lnTo>
                                <a:pt x="1471048" y="95458"/>
                              </a:lnTo>
                              <a:lnTo>
                                <a:pt x="1467419" y="93871"/>
                              </a:lnTo>
                              <a:lnTo>
                                <a:pt x="1464244" y="92511"/>
                              </a:lnTo>
                              <a:lnTo>
                                <a:pt x="1460615" y="91150"/>
                              </a:lnTo>
                              <a:lnTo>
                                <a:pt x="1456986" y="90243"/>
                              </a:lnTo>
                              <a:lnTo>
                                <a:pt x="1452904" y="89336"/>
                              </a:lnTo>
                              <a:lnTo>
                                <a:pt x="1449275" y="88656"/>
                              </a:lnTo>
                              <a:lnTo>
                                <a:pt x="1445419" y="88203"/>
                              </a:lnTo>
                              <a:lnTo>
                                <a:pt x="1441337" y="87976"/>
                              </a:lnTo>
                              <a:lnTo>
                                <a:pt x="1437481" y="87976"/>
                              </a:lnTo>
                              <a:lnTo>
                                <a:pt x="1433626" y="87976"/>
                              </a:lnTo>
                              <a:close/>
                              <a:moveTo>
                                <a:pt x="1330430" y="0"/>
                              </a:moveTo>
                              <a:lnTo>
                                <a:pt x="1334739" y="0"/>
                              </a:lnTo>
                              <a:lnTo>
                                <a:pt x="1539997" y="0"/>
                              </a:lnTo>
                              <a:lnTo>
                                <a:pt x="1544533" y="0"/>
                              </a:lnTo>
                              <a:lnTo>
                                <a:pt x="1548842" y="681"/>
                              </a:lnTo>
                              <a:lnTo>
                                <a:pt x="1553152" y="1814"/>
                              </a:lnTo>
                              <a:lnTo>
                                <a:pt x="1557234" y="3401"/>
                              </a:lnTo>
                              <a:lnTo>
                                <a:pt x="1560863" y="5215"/>
                              </a:lnTo>
                              <a:lnTo>
                                <a:pt x="1564492" y="7483"/>
                              </a:lnTo>
                              <a:lnTo>
                                <a:pt x="1568121" y="9750"/>
                              </a:lnTo>
                              <a:lnTo>
                                <a:pt x="1571296" y="12698"/>
                              </a:lnTo>
                              <a:lnTo>
                                <a:pt x="1574017" y="15872"/>
                              </a:lnTo>
                              <a:lnTo>
                                <a:pt x="1576512" y="19273"/>
                              </a:lnTo>
                              <a:lnTo>
                                <a:pt x="1578780" y="22901"/>
                              </a:lnTo>
                              <a:lnTo>
                                <a:pt x="1580595" y="26756"/>
                              </a:lnTo>
                              <a:lnTo>
                                <a:pt x="1582182" y="30837"/>
                              </a:lnTo>
                              <a:lnTo>
                                <a:pt x="1583090" y="34919"/>
                              </a:lnTo>
                              <a:lnTo>
                                <a:pt x="1583997" y="39453"/>
                              </a:lnTo>
                              <a:lnTo>
                                <a:pt x="1583997" y="43761"/>
                              </a:lnTo>
                              <a:lnTo>
                                <a:pt x="1583997" y="450762"/>
                              </a:lnTo>
                              <a:lnTo>
                                <a:pt x="2742963" y="450762"/>
                              </a:lnTo>
                              <a:lnTo>
                                <a:pt x="2749768" y="450762"/>
                              </a:lnTo>
                              <a:lnTo>
                                <a:pt x="2756345" y="451442"/>
                              </a:lnTo>
                              <a:lnTo>
                                <a:pt x="2762922" y="452349"/>
                              </a:lnTo>
                              <a:lnTo>
                                <a:pt x="2769499" y="453483"/>
                              </a:lnTo>
                              <a:lnTo>
                                <a:pt x="2775623" y="455070"/>
                              </a:lnTo>
                              <a:lnTo>
                                <a:pt x="2782200" y="456884"/>
                              </a:lnTo>
                              <a:lnTo>
                                <a:pt x="2788097" y="458925"/>
                              </a:lnTo>
                              <a:lnTo>
                                <a:pt x="2793994" y="461192"/>
                              </a:lnTo>
                              <a:lnTo>
                                <a:pt x="2799891" y="463686"/>
                              </a:lnTo>
                              <a:lnTo>
                                <a:pt x="2805788" y="466634"/>
                              </a:lnTo>
                              <a:lnTo>
                                <a:pt x="2811231" y="470035"/>
                              </a:lnTo>
                              <a:lnTo>
                                <a:pt x="2816675" y="473436"/>
                              </a:lnTo>
                              <a:lnTo>
                                <a:pt x="2821664" y="477064"/>
                              </a:lnTo>
                              <a:lnTo>
                                <a:pt x="2826654" y="480919"/>
                              </a:lnTo>
                              <a:lnTo>
                                <a:pt x="2831417" y="485000"/>
                              </a:lnTo>
                              <a:lnTo>
                                <a:pt x="2835953" y="489535"/>
                              </a:lnTo>
                              <a:lnTo>
                                <a:pt x="2840489" y="494070"/>
                              </a:lnTo>
                              <a:lnTo>
                                <a:pt x="2844571" y="498831"/>
                              </a:lnTo>
                              <a:lnTo>
                                <a:pt x="2848427" y="504046"/>
                              </a:lnTo>
                              <a:lnTo>
                                <a:pt x="2852056" y="509261"/>
                              </a:lnTo>
                              <a:lnTo>
                                <a:pt x="2855685" y="514249"/>
                              </a:lnTo>
                              <a:lnTo>
                                <a:pt x="2858860" y="520145"/>
                              </a:lnTo>
                              <a:lnTo>
                                <a:pt x="2861809" y="525813"/>
                              </a:lnTo>
                              <a:lnTo>
                                <a:pt x="2864530" y="531482"/>
                              </a:lnTo>
                              <a:lnTo>
                                <a:pt x="2866798" y="537377"/>
                              </a:lnTo>
                              <a:lnTo>
                                <a:pt x="2869066" y="543726"/>
                              </a:lnTo>
                              <a:lnTo>
                                <a:pt x="2870881" y="549848"/>
                              </a:lnTo>
                              <a:lnTo>
                                <a:pt x="2872015" y="556423"/>
                              </a:lnTo>
                              <a:lnTo>
                                <a:pt x="2873375" y="562772"/>
                              </a:lnTo>
                              <a:lnTo>
                                <a:pt x="2874056" y="569348"/>
                              </a:lnTo>
                              <a:lnTo>
                                <a:pt x="2874736" y="575923"/>
                              </a:lnTo>
                              <a:lnTo>
                                <a:pt x="2874963" y="582725"/>
                              </a:lnTo>
                              <a:lnTo>
                                <a:pt x="2874963" y="2311400"/>
                              </a:lnTo>
                              <a:lnTo>
                                <a:pt x="0" y="2311400"/>
                              </a:lnTo>
                              <a:lnTo>
                                <a:pt x="0" y="582725"/>
                              </a:lnTo>
                              <a:lnTo>
                                <a:pt x="227" y="575923"/>
                              </a:lnTo>
                              <a:lnTo>
                                <a:pt x="680" y="569348"/>
                              </a:lnTo>
                              <a:lnTo>
                                <a:pt x="1588" y="562772"/>
                              </a:lnTo>
                              <a:lnTo>
                                <a:pt x="2722" y="556423"/>
                              </a:lnTo>
                              <a:lnTo>
                                <a:pt x="4082" y="549848"/>
                              </a:lnTo>
                              <a:lnTo>
                                <a:pt x="5897" y="543726"/>
                              </a:lnTo>
                              <a:lnTo>
                                <a:pt x="7938" y="537377"/>
                              </a:lnTo>
                              <a:lnTo>
                                <a:pt x="10206" y="531482"/>
                              </a:lnTo>
                              <a:lnTo>
                                <a:pt x="13154" y="525813"/>
                              </a:lnTo>
                              <a:lnTo>
                                <a:pt x="16103" y="520145"/>
                              </a:lnTo>
                              <a:lnTo>
                                <a:pt x="19051" y="514249"/>
                              </a:lnTo>
                              <a:lnTo>
                                <a:pt x="22453" y="509261"/>
                              </a:lnTo>
                              <a:lnTo>
                                <a:pt x="26309" y="504046"/>
                              </a:lnTo>
                              <a:lnTo>
                                <a:pt x="30165" y="498831"/>
                              </a:lnTo>
                              <a:lnTo>
                                <a:pt x="34474" y="494070"/>
                              </a:lnTo>
                              <a:lnTo>
                                <a:pt x="38783" y="489535"/>
                              </a:lnTo>
                              <a:lnTo>
                                <a:pt x="43319" y="485000"/>
                              </a:lnTo>
                              <a:lnTo>
                                <a:pt x="48082" y="480919"/>
                              </a:lnTo>
                              <a:lnTo>
                                <a:pt x="53072" y="477064"/>
                              </a:lnTo>
                              <a:lnTo>
                                <a:pt x="58288" y="473436"/>
                              </a:lnTo>
                              <a:lnTo>
                                <a:pt x="63732" y="470035"/>
                              </a:lnTo>
                              <a:lnTo>
                                <a:pt x="69175" y="466634"/>
                              </a:lnTo>
                              <a:lnTo>
                                <a:pt x="74845" y="463686"/>
                              </a:lnTo>
                              <a:lnTo>
                                <a:pt x="80742" y="461192"/>
                              </a:lnTo>
                              <a:lnTo>
                                <a:pt x="86866" y="458925"/>
                              </a:lnTo>
                              <a:lnTo>
                                <a:pt x="92763" y="456884"/>
                              </a:lnTo>
                              <a:lnTo>
                                <a:pt x="99340" y="455070"/>
                              </a:lnTo>
                              <a:lnTo>
                                <a:pt x="105464" y="453483"/>
                              </a:lnTo>
                              <a:lnTo>
                                <a:pt x="112041" y="452349"/>
                              </a:lnTo>
                              <a:lnTo>
                                <a:pt x="118618" y="451442"/>
                              </a:lnTo>
                              <a:lnTo>
                                <a:pt x="125195" y="450762"/>
                              </a:lnTo>
                              <a:lnTo>
                                <a:pt x="132000" y="450762"/>
                              </a:lnTo>
                              <a:lnTo>
                                <a:pt x="1290739" y="450762"/>
                              </a:lnTo>
                              <a:lnTo>
                                <a:pt x="1290739" y="43761"/>
                              </a:lnTo>
                              <a:lnTo>
                                <a:pt x="1290966" y="39453"/>
                              </a:lnTo>
                              <a:lnTo>
                                <a:pt x="1291647" y="34919"/>
                              </a:lnTo>
                              <a:lnTo>
                                <a:pt x="1292781" y="30837"/>
                              </a:lnTo>
                              <a:lnTo>
                                <a:pt x="1294368" y="26756"/>
                              </a:lnTo>
                              <a:lnTo>
                                <a:pt x="1296183" y="22901"/>
                              </a:lnTo>
                              <a:lnTo>
                                <a:pt x="1298224" y="19273"/>
                              </a:lnTo>
                              <a:lnTo>
                                <a:pt x="1300719" y="15872"/>
                              </a:lnTo>
                              <a:lnTo>
                                <a:pt x="1303667" y="12698"/>
                              </a:lnTo>
                              <a:lnTo>
                                <a:pt x="1306842" y="9750"/>
                              </a:lnTo>
                              <a:lnTo>
                                <a:pt x="1310018" y="7483"/>
                              </a:lnTo>
                              <a:lnTo>
                                <a:pt x="1313647" y="5215"/>
                              </a:lnTo>
                              <a:lnTo>
                                <a:pt x="1317729" y="3401"/>
                              </a:lnTo>
                              <a:lnTo>
                                <a:pt x="1321811" y="1814"/>
                              </a:lnTo>
                              <a:lnTo>
                                <a:pt x="1325894" y="681"/>
                              </a:lnTo>
                              <a:lnTo>
                                <a:pt x="133043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82.45pt;margin-top:166.95pt;height:11.7pt;width:11.7pt;z-index:251673600;v-text-anchor:middle;mso-width-relative:page;mso-height-relative:page;" fillcolor="#FFFFFF [3212]" filled="t" stroked="f" coordsize="2874963,2311400" o:gfxdata="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" path="m1500188,1927225l2676526,1927225,2676526,1949450,1500188,1949450,1500188,1927225xm1500188,1706563l2676526,1706563,2676526,1728788,1500188,1728788,1500188,1706563xm741023,1676400l803616,1676400,835026,1736633,813107,1759278,833218,1897860,772432,2124075,711647,1897860,731532,1759278,709613,1736633,741023,1676400xm1033510,1660525l1069768,1677761,1107612,1695904,1126421,1705202,1145003,1714727,1163585,1724252,1181261,1734004,1198257,1743302,1214346,1752600,1229076,1761671,1242673,1770289,1248792,1774598,1254683,1778680,1259896,1782762,1264881,1786618,1269187,1790473,1273039,1794102,1276438,1797504,1278931,1800905,1281197,1803627,1283237,1807029,1287542,1814739,1291621,1823811,1296380,1834016,1300686,1845582,1305445,1858282,1310203,1871889,1314736,1886404,1319495,1901371,1324027,1917246,1333318,1950130,1342382,1984375,1350994,2018620,1359378,2052411,1366857,2084388,1373655,2114097,1379320,2140404,1387478,2179184,1390651,2193925,798513,2193925,1111918,1875064,1011755,1800905,1094922,1766661,1033510,1660525xm511355,1660525l449944,1766661,532657,1800905,432494,1875064,746126,2193925,153988,2193925,157160,2179184,165318,2140404,171210,2114097,177782,2084388,185260,2052411,193418,2018620,202256,1984375,211321,1950130,220385,1917246,224918,1901371,229676,1886404,234209,1871889,238967,1858282,243726,1845582,248259,1834016,252791,1823811,257096,1814739,261175,1807029,263442,1803627,265481,1800905,268200,1797504,271600,1794102,275452,1790473,279984,1786618,284517,1782762,289955,1778680,295621,1774598,301966,1770289,315336,1761671,330066,1752600,346155,1743302,363378,1734004,381053,1724252,399409,1714727,418218,1705202,437253,1695904,475098,1677761,511355,1660525xm929254,1614488l950557,1623559,974579,1633992,1004946,1647599,1068853,1757817,975258,1796370,1084263,1877106,773113,2193926,929254,1614488xm615947,1614488l773113,2193926,460375,1877106,569936,1796370,475636,1757817,539869,1647599,570619,1633992,594536,1623559,615947,1614488xm1500188,1487488l2676526,1487488,2676526,1509713,1500188,1509713,1500188,1487488xm1500188,1266825l2676526,1266825,2676526,1289050,1500188,1289050,1500188,1266825xm1500188,1047750l2676526,1047750,2676526,1068388,1500188,1068388,1500188,1047750xm929369,969963l936399,973819,942522,977674,948872,981756,954315,986519,959531,991281,964294,995817,968829,1001033,972911,1006249,976767,1011919,980395,1017588,983797,1023485,986745,1029835,989467,1035958,992188,1042535,994683,1049338,996724,1056368,998765,1063172,1001033,1070883,1004208,1085850,1007383,1101725,1010558,1118508,1016454,1153433,1019856,1172256,1023712,1191306,1029608,1192667,1035958,1194254,1041628,1196295,1047297,1198790,1052513,1201511,1057729,1204459,1062492,1208088,1066801,1211943,1070883,1216025,1074738,1220108,1078140,1224870,1081088,1229633,1083583,1234849,1085624,1240065,1087212,1245734,1088345,1251404,1089026,1257527,1089026,1263424,1088572,1270000,1087438,1276124,1085624,1282927,1083356,1289277,1080635,1296081,1077006,1303111,1072470,1310141,1067481,1317172,1061585,1324202,1055235,1331006,1047751,1338036,1039587,1345293,1030742,1352324,1020990,1359354,1018269,1372281,1015094,1385208,1011919,1398361,1007836,1411061,1003754,1423761,999445,1436008,994456,1448254,989240,1460274,983570,1472066,977901,1483633,971551,1494745,964974,1505858,958170,1516516,950913,1526722,943429,1536700,935492,1546225,927554,1555297,919163,1564141,910772,1572533,901701,1580243,892629,1587500,883331,1594531,873352,1600881,863601,1606550,858385,1609272,853169,1611766,847952,1614261,842736,1616302,837520,1618343,832077,1620384,826635,1621972,821192,1623786,815749,1625147,810079,1626508,804410,1627415,798740,1628549,793070,1629229,787401,1629909,781277,1630363,775381,1630363,769711,1630363,763815,1629909,757918,1629229,752249,1628549,746579,1627415,740910,1626508,735240,1625147,729797,1623786,724354,1621972,718911,1620384,713468,1618343,708252,1616302,703036,1614261,697820,1611766,692604,1609272,687388,1606550,677636,1600881,668111,1594531,658359,1587500,649288,1580243,640217,1572533,631826,1564141,623434,1555297,615497,1546225,607559,1536700,600075,1526722,592818,1516516,586015,1505858,579665,1494745,573315,1483633,567418,1472066,561975,1460274,556533,1448254,551997,1436008,547234,1423761,543152,1411061,539524,1398361,535895,1385208,532947,1372281,529999,1359354,520247,1352324,511402,1345293,503238,1338036,495981,1331006,489404,1324202,483734,1317172,478518,1310141,474209,1303111,470581,1296081,467633,1289277,465365,1282927,463550,1276124,462416,1270000,461963,1263424,462190,1257527,462643,1251404,463777,1245734,465591,1240065,467633,1234849,469900,1229633,473075,1224870,476477,1220108,480106,1216025,484188,1211943,488724,1208088,493486,1204459,498475,1201511,503918,1198790,509361,1196295,515258,1194254,521381,1192667,527504,1191306,529999,1178606,532493,1166133,536575,1142093,540431,1118961,544513,1097190,546781,1086531,548822,1076552,551317,1066574,554038,1057275,556759,1048204,560161,1039360,563790,1030742,567645,1022804,575809,1025299,586695,1028701,600075,1032330,607786,1034144,615950,1035958,625022,1037772,634320,1039360,644072,1040947,654731,1042308,665617,1043215,676956,1044122,688749,1044576,700995,1044576,713468,1044576,726395,1043896,739549,1042762,753156,1041174,766763,1039133,780824,1036185,795111,1033010,809626,1028928,816883,1026887,824140,1024619,831624,1022124,838881,1019176,846365,1016228,853849,1013280,861560,1009878,869044,1006249,876527,1002621,884011,998538,891495,994230,898979,989921,906463,985158,914401,980622,921885,975406,929369,969963xm774700,801688l790563,802369,805746,803050,820702,804638,835205,806681,849255,809177,863079,812353,875996,815757,882567,817799,888459,819842,894578,822111,900243,824380,906135,826649,911574,829372,916559,831868,921771,834818,926757,837314,931516,840491,935821,843214,940127,846391,944206,849568,948058,852518,951684,855921,955083,859325,958029,862956,960975,866359,966867,866586,972986,867494,978651,868402,984090,869990,989302,871579,994287,873621,999273,876117,1003805,878840,1008337,882017,1012416,885194,1016722,888824,1020574,892909,1024200,896993,1027599,901078,1030999,905843,1034171,910835,1037117,915600,1040063,921046,1042556,926492,1045048,931938,1047541,938065,1049807,943965,1051847,949865,1053886,956218,1055699,962572,1057286,969153,1060458,982314,1062724,996156,1064764,1009997,1066577,1024066,1067936,1038362,1069069,1052430,1069523,1066499,1069749,1080341,1069976,1093956,1069749,1107117,1069523,1120051,1069069,1132305,1068390,1143878,1067030,1165208,1065444,1182907,1064084,1196295,1056832,1192665,1053207,1191076,1049581,1189715,1045728,1188353,1041876,1187219,1037570,1186311,1033491,1185403,1027826,1146147,1024880,1127086,1021934,1109159,1018761,1091914,1015136,1075122,1013096,1067180,1010603,1059465,1008337,1051523,1006071,1044262,1003125,1037000,1000406,1029966,997233,1023159,994061,1016578,990435,1009997,986583,1003871,982504,997971,977971,992298,973439,986852,968454,981406,963241,976414,957576,971422,951458,966657,945112,962345,938087,958261,931063,954403,923131,960076,915426,965295,907268,970287,899563,975052,891632,979818,883701,984129,875996,988213,868291,992298,860359,995929,852655,999559,844950,1002509,837018,1005686,829314,1008636,821835,1011359,814357,1013628,806879,1016124,791696,1020209,776966,1023612,762690,1026335,748413,1028832,734590,1030420,720993,1031328,707849,1032235,694932,1032462,682469,1032235,670232,1031555,658675,1030874,647570,1029739,636920,1028605,626496,1027016,616978,1025201,607913,1023385,599302,1021570,591597,1019755,577547,1015897,566443,1012267,558059,1009317,553980,1017940,550127,1026789,546728,1035866,543782,1045396,541063,1055607,538343,1065591,536077,1076257,533811,1087148,529505,1110067,525653,1133893,521347,1159081,518628,1172242,516135,1185403,512056,1186311,507751,1187219,503672,1188580,499819,1189942,495967,1191530,492341,1192891,488715,1195161,485089,1196976,482823,1181546,481464,1172015,480331,1161123,479424,1148870,478518,1135935,478064,1121867,477838,1107344,478064,1092141,478744,1076030,480104,1059692,481237,1051296,482144,1043127,483503,1034504,484863,1025882,486676,1017259,488489,1008863,490528,1000240,492794,991617,495514,983221,498233,974599,501406,966203,504578,957580,508204,949411,512056,941242,516362,933073,520894,924904,525653,917189,530639,909474,536077,901985,541969,894270,548314,887009,554659,880201,561458,873394,568709,866813,576414,860460,584572,854333,592730,848433,601795,842987,611313,837541,620830,832549,630801,828011,641452,823926,652783,819615,664340,815984,676350,812807,689041,810084,701957,807815,715328,805546,729378,804184,744107,802823,759064,801915,774700,801688xm44000,736683l44000,2267412,2830736,2267412,2830736,736683,44000,736683xm1266245,538738l1261935,538964,1257399,539645,1253317,540778,1249234,542365,1245605,544179,1241977,546220,1238348,548714,1235172,551662,1232224,554836,1229956,558237,1227688,561865,1225874,565720,1224286,569574,1223152,573883,1222471,578191,1222471,582725,1222471,604719,1222471,609254,1223152,613562,1224286,617870,1225874,621725,1227688,625579,1229956,629207,1232224,632608,1235172,635556,1238348,638504,1241977,640998,1245605,643492,1249234,645306,1253317,646893,1257399,647800,1261935,648254,1266245,648707,1608265,648707,1613028,648254,1617337,647800,1621419,646893,1625502,645306,1629358,643492,1632986,640998,1636388,638504,1639337,635556,1642285,632608,1644780,629207,1647275,625579,1649089,621725,1650224,617870,1651584,613562,1652038,609254,1652492,604719,1652492,582725,1652038,578191,1651584,573883,1650224,569574,1649089,565720,1647275,561865,1644780,558237,1642285,554836,1639337,551662,1636388,548714,1632986,546220,1629358,544179,1625502,542365,1621419,540778,1617337,539645,1613028,538964,1608265,538738,1583997,538738,1583997,549848,1583997,554156,1583090,558691,1582182,562772,1580595,566627,1578780,570481,1576512,574109,1574017,577510,1571296,580685,1568121,583632,1564492,586126,1560863,588394,1557234,590208,1553152,591795,1548842,592929,1544533,593382,1539997,593609,1334739,593609,1330430,593382,1325894,592929,1321811,591795,1317729,590208,1313647,588394,1310018,586126,1306842,583632,1303667,580685,1300719,577510,1298224,574109,1296183,570481,1294368,566627,1292781,562772,1291647,558691,1290966,554156,1290739,549848,1290739,538738,1266245,538738xm1433626,87976l1429316,88203,1425688,88656,1421832,89336,1417976,90243,1414347,91150,1410718,92511,1407316,93871,1403688,95458,1400286,97272,1397337,99086,1394162,101127,1390987,103168,1388265,105435,1385316,107929,1382822,110423,1380100,113371,1377605,116092,1375110,119039,1373069,122214,1371028,125161,1369213,128336,1367399,131737,1365811,135138,1364677,138766,1363317,142394,1362183,146022,1361502,149650,1360595,153504,1360141,157359,1359914,161213,1359914,165295,1359914,169376,1360141,173231,1360595,177085,1361502,180940,1362183,184568,1363317,188422,1364677,192050,1365811,195451,1367399,198852,1369213,202253,1371028,205655,1373069,208602,1375110,211777,1377605,214724,1380100,217445,1382822,220166,1385316,222660,1388265,225381,1390987,227422,1394162,229689,1397337,231730,1400286,233544,1403688,235131,1407316,236718,1410718,238305,1414347,239212,1417976,240346,1421832,241253,1425688,241933,1429316,242387,1433626,242613,1437481,242840,1441337,242613,1445419,242387,1449275,241933,1452904,241253,1456986,240346,1460615,239212,1464244,238305,1467419,236718,1471048,235131,1474224,233544,1477626,231730,1480801,229689,1483749,227422,1486698,225381,1489646,222660,1492141,220166,1494636,217445,1497131,214724,1499399,211777,1501667,208602,1503482,205655,1505523,202253,1507110,198852,1508698,195451,1510286,192050,1511420,188422,1512327,184568,1513461,180940,1513915,177085,1514368,173231,1514595,169376,1515049,165295,1514595,161213,1514368,157359,1513915,153504,1513461,149650,1512327,146022,1511420,142394,1510286,138766,1508698,135138,1507110,131737,1505523,128336,1503482,125161,1501667,122214,1499399,119039,1497131,116092,1494636,113371,1492141,110423,1489646,107929,1486698,105435,1483749,103168,1480801,101127,1477626,99086,1474224,97272,1471048,95458,1467419,93871,1464244,92511,1460615,91150,1456986,90243,1452904,89336,1449275,88656,1445419,88203,1441337,87976,1437481,87976,1433626,87976xm1330430,0l1334739,0,1539997,0,1544533,0,1548842,681,1553152,1814,1557234,3401,1560863,5215,1564492,7483,1568121,9750,1571296,12698,1574017,15872,1576512,19273,1578780,22901,1580595,26756,1582182,30837,1583090,34919,1583997,39453,1583997,43761,1583997,450762,2742963,450762,2749768,450762,2756345,451442,2762922,452349,2769499,453483,2775623,455070,2782200,456884,2788097,458925,2793994,461192,2799891,463686,2805788,466634,2811231,470035,2816675,473436,2821664,477064,2826654,480919,2831417,485000,2835953,489535,2840489,494070,2844571,498831,2848427,504046,2852056,509261,2855685,514249,2858860,520145,2861809,525813,2864530,531482,2866798,537377,2869066,543726,2870881,549848,2872015,556423,2873375,562772,2874056,569348,2874736,575923,2874963,582725,2874963,2311400,0,2311400,0,582725,227,575923,680,569348,1588,562772,2722,556423,4082,549848,5897,543726,7938,537377,10206,531482,13154,525813,16103,520145,19051,514249,22453,509261,26309,504046,30165,498831,34474,494070,38783,489535,43319,485000,48082,480919,53072,477064,58288,473436,63732,470035,69175,466634,74845,463686,80742,461192,86866,458925,92763,456884,99340,455070,105464,453483,112041,452349,118618,451442,125195,450762,132000,450762,1290739,450762,1290739,43761,1290966,39453,1291647,34919,1292781,30837,1294368,26756,1296183,22901,1298224,19273,1300719,15872,1303667,12698,1306842,9750,1310018,7483,1313647,5215,1317729,3401,1321811,1814,1325894,681,1330430,0xe">
                <v:path o:connectlocs="51,149;75,138;79,145;49,172;11,161;16,141;25,133;28,147;92,101;59,79;62,92;66,97;64,105;59,118;52,126;46,128;41,125;34,114;29,102;29,95;33,86;38,81;50,80;57,76;56,65;60,68;64,72;65,84;63,93;60,78;54,76;45,80;35,79;31,93;29,87;31,75;36,66;47,62;75,43;75,49;100,50;101,44;97,43;94,46;79,44;86,7;83,10;83,15;86,18;89,18;92,16;92,11;91,8;81,0;97,2;172,36;176,42;0,43;3,37;79,3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-1052830</wp:posOffset>
                </wp:positionH>
                <wp:positionV relativeFrom="paragraph">
                  <wp:posOffset>2518410</wp:posOffset>
                </wp:positionV>
                <wp:extent cx="160020" cy="160020"/>
                <wp:effectExtent l="0" t="0" r="11430" b="12700"/>
                <wp:wrapNone/>
                <wp:docPr id="176" name="任意多边形 1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60020" cy="16002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97720" y="87949"/>
                            </a:cxn>
                            <a:cxn ang="0">
                              <a:pos x="190530" y="96382"/>
                            </a:cxn>
                            <a:cxn ang="0">
                              <a:pos x="190530" y="190355"/>
                            </a:cxn>
                            <a:cxn ang="0">
                              <a:pos x="172556" y="208427"/>
                            </a:cxn>
                            <a:cxn ang="0">
                              <a:pos x="35949" y="208427"/>
                            </a:cxn>
                            <a:cxn ang="0">
                              <a:pos x="14379" y="190355"/>
                            </a:cxn>
                            <a:cxn ang="0">
                              <a:pos x="14379" y="51805"/>
                            </a:cxn>
                            <a:cxn ang="0">
                              <a:pos x="35949" y="31324"/>
                            </a:cxn>
                            <a:cxn ang="0">
                              <a:pos x="113839" y="31324"/>
                            </a:cxn>
                            <a:cxn ang="0">
                              <a:pos x="122227" y="24095"/>
                            </a:cxn>
                            <a:cxn ang="0">
                              <a:pos x="113839" y="16866"/>
                            </a:cxn>
                            <a:cxn ang="0">
                              <a:pos x="35949" y="16866"/>
                            </a:cxn>
                            <a:cxn ang="0">
                              <a:pos x="0" y="51805"/>
                            </a:cxn>
                            <a:cxn ang="0">
                              <a:pos x="0" y="190355"/>
                            </a:cxn>
                            <a:cxn ang="0">
                              <a:pos x="35949" y="222885"/>
                            </a:cxn>
                            <a:cxn ang="0">
                              <a:pos x="172556" y="222885"/>
                            </a:cxn>
                            <a:cxn ang="0">
                              <a:pos x="204910" y="190355"/>
                            </a:cxn>
                            <a:cxn ang="0">
                              <a:pos x="204910" y="96382"/>
                            </a:cxn>
                            <a:cxn ang="0">
                              <a:pos x="197720" y="87949"/>
                            </a:cxn>
                            <a:cxn ang="0">
                              <a:pos x="213298" y="19276"/>
                            </a:cxn>
                            <a:cxn ang="0">
                              <a:pos x="202513" y="8433"/>
                            </a:cxn>
                            <a:cxn ang="0">
                              <a:pos x="170159" y="8433"/>
                            </a:cxn>
                            <a:cxn ang="0">
                              <a:pos x="148590" y="33733"/>
                            </a:cxn>
                            <a:cxn ang="0">
                              <a:pos x="51527" y="126502"/>
                            </a:cxn>
                            <a:cxn ang="0">
                              <a:pos x="51527" y="130116"/>
                            </a:cxn>
                            <a:cxn ang="0">
                              <a:pos x="51527" y="130116"/>
                            </a:cxn>
                            <a:cxn ang="0">
                              <a:pos x="37147" y="178308"/>
                            </a:cxn>
                            <a:cxn ang="0">
                              <a:pos x="46733" y="187946"/>
                            </a:cxn>
                            <a:cxn ang="0">
                              <a:pos x="92269" y="171079"/>
                            </a:cxn>
                            <a:cxn ang="0">
                              <a:pos x="93467" y="172284"/>
                            </a:cxn>
                            <a:cxn ang="0">
                              <a:pos x="95864" y="172284"/>
                            </a:cxn>
                            <a:cxn ang="0">
                              <a:pos x="188134" y="73491"/>
                            </a:cxn>
                            <a:cxn ang="0">
                              <a:pos x="213298" y="53010"/>
                            </a:cxn>
                            <a:cxn ang="0">
                              <a:pos x="213298" y="19276"/>
                            </a:cxn>
                            <a:cxn ang="0">
                              <a:pos x="57518" y="167464"/>
                            </a:cxn>
                            <a:cxn ang="0">
                              <a:pos x="63510" y="146983"/>
                            </a:cxn>
                            <a:cxn ang="0">
                              <a:pos x="76691" y="160236"/>
                            </a:cxn>
                            <a:cxn ang="0">
                              <a:pos x="57518" y="167464"/>
                            </a:cxn>
                            <a:cxn ang="0">
                              <a:pos x="89872" y="151802"/>
                            </a:cxn>
                            <a:cxn ang="0">
                              <a:pos x="70700" y="132526"/>
                            </a:cxn>
                            <a:cxn ang="0">
                              <a:pos x="156978" y="45781"/>
                            </a:cxn>
                            <a:cxn ang="0">
                              <a:pos x="176151" y="65058"/>
                            </a:cxn>
                            <a:cxn ang="0">
                              <a:pos x="89872" y="151802"/>
                            </a:cxn>
                            <a:cxn ang="0">
                              <a:pos x="202513" y="40962"/>
                            </a:cxn>
                            <a:cxn ang="0">
                              <a:pos x="188134" y="56624"/>
                            </a:cxn>
                            <a:cxn ang="0">
                              <a:pos x="165366" y="33733"/>
                            </a:cxn>
                            <a:cxn ang="0">
                              <a:pos x="180944" y="19276"/>
                            </a:cxn>
                            <a:cxn ang="0">
                              <a:pos x="185737" y="16866"/>
                            </a:cxn>
                            <a:cxn ang="0">
                              <a:pos x="191729" y="19276"/>
                            </a:cxn>
                            <a:cxn ang="0">
                              <a:pos x="202513" y="30119"/>
                            </a:cxn>
                            <a:cxn ang="0">
                              <a:pos x="202513" y="40962"/>
                            </a:cxn>
                            <a:cxn ang="0">
                              <a:pos x="202513" y="40962"/>
                            </a:cxn>
                            <a:cxn ang="0">
                              <a:pos x="202513" y="40962"/>
                            </a:cxn>
                          </a:cxnLst>
                          <a:pathLst>
                            <a:path w="186" h="185">
                              <a:moveTo>
                                <a:pt x="165" y="73"/>
                              </a:moveTo>
                              <a:cubicBezTo>
                                <a:pt x="162" y="73"/>
                                <a:pt x="159" y="76"/>
                                <a:pt x="159" y="80"/>
                              </a:cubicBezTo>
                              <a:cubicBezTo>
                                <a:pt x="159" y="158"/>
                                <a:pt x="159" y="158"/>
                                <a:pt x="159" y="158"/>
                              </a:cubicBezTo>
                              <a:cubicBezTo>
                                <a:pt x="159" y="166"/>
                                <a:pt x="153" y="173"/>
                                <a:pt x="144" y="173"/>
                              </a:cubicBezTo>
                              <a:cubicBezTo>
                                <a:pt x="30" y="173"/>
                                <a:pt x="30" y="173"/>
                                <a:pt x="30" y="173"/>
                              </a:cubicBezTo>
                              <a:cubicBezTo>
                                <a:pt x="22" y="173"/>
                                <a:pt x="12" y="166"/>
                                <a:pt x="12" y="158"/>
                              </a:cubicBezTo>
                              <a:cubicBezTo>
                                <a:pt x="12" y="43"/>
                                <a:pt x="12" y="43"/>
                                <a:pt x="12" y="43"/>
                              </a:cubicBezTo>
                              <a:cubicBezTo>
                                <a:pt x="12" y="35"/>
                                <a:pt x="22" y="26"/>
                                <a:pt x="30" y="26"/>
                              </a:cubicBezTo>
                              <a:cubicBezTo>
                                <a:pt x="95" y="26"/>
                                <a:pt x="95" y="26"/>
                                <a:pt x="95" y="26"/>
                              </a:cubicBezTo>
                              <a:cubicBezTo>
                                <a:pt x="99" y="26"/>
                                <a:pt x="102" y="23"/>
                                <a:pt x="102" y="20"/>
                              </a:cubicBezTo>
                              <a:cubicBezTo>
                                <a:pt x="102" y="16"/>
                                <a:pt x="99" y="14"/>
                                <a:pt x="95" y="14"/>
                              </a:cubicBezTo>
                              <a:cubicBezTo>
                                <a:pt x="30" y="14"/>
                                <a:pt x="30" y="14"/>
                                <a:pt x="30" y="14"/>
                              </a:cubicBezTo>
                              <a:cubicBezTo>
                                <a:pt x="13" y="14"/>
                                <a:pt x="0" y="27"/>
                                <a:pt x="0" y="43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74"/>
                                <a:pt x="13" y="185"/>
                                <a:pt x="30" y="185"/>
                              </a:cubicBezTo>
                              <a:cubicBezTo>
                                <a:pt x="144" y="185"/>
                                <a:pt x="144" y="185"/>
                                <a:pt x="144" y="185"/>
                              </a:cubicBezTo>
                              <a:cubicBezTo>
                                <a:pt x="161" y="185"/>
                                <a:pt x="171" y="174"/>
                                <a:pt x="171" y="158"/>
                              </a:cubicBezTo>
                              <a:cubicBezTo>
                                <a:pt x="171" y="80"/>
                                <a:pt x="171" y="80"/>
                                <a:pt x="171" y="80"/>
                              </a:cubicBezTo>
                              <a:cubicBezTo>
                                <a:pt x="171" y="76"/>
                                <a:pt x="169" y="73"/>
                                <a:pt x="165" y="73"/>
                              </a:cubicBezTo>
                              <a:close/>
                              <a:moveTo>
                                <a:pt x="178" y="16"/>
                              </a:moveTo>
                              <a:cubicBezTo>
                                <a:pt x="169" y="7"/>
                                <a:pt x="169" y="7"/>
                                <a:pt x="169" y="7"/>
                              </a:cubicBezTo>
                              <a:cubicBezTo>
                                <a:pt x="162" y="0"/>
                                <a:pt x="149" y="0"/>
                                <a:pt x="142" y="7"/>
                              </a:cubicBezTo>
                              <a:cubicBezTo>
                                <a:pt x="124" y="28"/>
                                <a:pt x="124" y="28"/>
                                <a:pt x="124" y="28"/>
                              </a:cubicBezTo>
                              <a:cubicBezTo>
                                <a:pt x="43" y="105"/>
                                <a:pt x="43" y="105"/>
                                <a:pt x="43" y="105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31" y="148"/>
                                <a:pt x="31" y="148"/>
                                <a:pt x="31" y="148"/>
                              </a:cubicBezTo>
                              <a:cubicBezTo>
                                <a:pt x="39" y="156"/>
                                <a:pt x="39" y="156"/>
                                <a:pt x="39" y="156"/>
                              </a:cubicBezTo>
                              <a:cubicBezTo>
                                <a:pt x="77" y="142"/>
                                <a:pt x="77" y="142"/>
                                <a:pt x="77" y="142"/>
                              </a:cubicBezTo>
                              <a:cubicBezTo>
                                <a:pt x="78" y="143"/>
                                <a:pt x="78" y="143"/>
                                <a:pt x="78" y="143"/>
                              </a:cubicBezTo>
                              <a:cubicBezTo>
                                <a:pt x="80" y="143"/>
                                <a:pt x="80" y="143"/>
                                <a:pt x="80" y="143"/>
                              </a:cubicBezTo>
                              <a:cubicBezTo>
                                <a:pt x="157" y="61"/>
                                <a:pt x="157" y="61"/>
                                <a:pt x="157" y="61"/>
                              </a:cubicBezTo>
                              <a:cubicBezTo>
                                <a:pt x="178" y="44"/>
                                <a:pt x="178" y="44"/>
                                <a:pt x="178" y="44"/>
                              </a:cubicBezTo>
                              <a:cubicBezTo>
                                <a:pt x="186" y="36"/>
                                <a:pt x="186" y="24"/>
                                <a:pt x="178" y="16"/>
                              </a:cubicBezTo>
                              <a:close/>
                              <a:moveTo>
                                <a:pt x="48" y="139"/>
                              </a:moveTo>
                              <a:cubicBezTo>
                                <a:pt x="53" y="122"/>
                                <a:pt x="53" y="122"/>
                                <a:pt x="53" y="122"/>
                              </a:cubicBezTo>
                              <a:cubicBezTo>
                                <a:pt x="64" y="133"/>
                                <a:pt x="64" y="133"/>
                                <a:pt x="64" y="133"/>
                              </a:cubicBezTo>
                              <a:cubicBezTo>
                                <a:pt x="48" y="139"/>
                                <a:pt x="48" y="139"/>
                                <a:pt x="48" y="139"/>
                              </a:cubicBezTo>
                              <a:close/>
                              <a:moveTo>
                                <a:pt x="75" y="126"/>
                              </a:moveTo>
                              <a:cubicBezTo>
                                <a:pt x="59" y="110"/>
                                <a:pt x="59" y="110"/>
                                <a:pt x="59" y="110"/>
                              </a:cubicBezTo>
                              <a:cubicBezTo>
                                <a:pt x="131" y="38"/>
                                <a:pt x="131" y="38"/>
                                <a:pt x="131" y="38"/>
                              </a:cubicBezTo>
                              <a:cubicBezTo>
                                <a:pt x="147" y="54"/>
                                <a:pt x="147" y="54"/>
                                <a:pt x="147" y="54"/>
                              </a:cubicBezTo>
                              <a:cubicBezTo>
                                <a:pt x="75" y="126"/>
                                <a:pt x="75" y="126"/>
                                <a:pt x="75" y="126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57" y="47"/>
                                <a:pt x="157" y="47"/>
                                <a:pt x="157" y="47"/>
                              </a:cubicBezTo>
                              <a:cubicBezTo>
                                <a:pt x="138" y="28"/>
                                <a:pt x="138" y="28"/>
                                <a:pt x="138" y="28"/>
                              </a:cubicBezTo>
                              <a:cubicBezTo>
                                <a:pt x="151" y="16"/>
                                <a:pt x="151" y="16"/>
                                <a:pt x="151" y="16"/>
                              </a:cubicBezTo>
                              <a:cubicBezTo>
                                <a:pt x="152" y="15"/>
                                <a:pt x="154" y="14"/>
                                <a:pt x="155" y="14"/>
                              </a:cubicBezTo>
                              <a:cubicBezTo>
                                <a:pt x="157" y="14"/>
                                <a:pt x="159" y="15"/>
                                <a:pt x="160" y="16"/>
                              </a:cubicBezTo>
                              <a:cubicBezTo>
                                <a:pt x="169" y="25"/>
                                <a:pt x="169" y="25"/>
                                <a:pt x="169" y="25"/>
                              </a:cubicBezTo>
                              <a:cubicBezTo>
                                <a:pt x="172" y="28"/>
                                <a:pt x="172" y="32"/>
                                <a:pt x="169" y="34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69" y="34"/>
                                <a:pt x="169" y="34"/>
                                <a:pt x="169" y="3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82.9pt;margin-top:198.3pt;height:12.6pt;width:12.6pt;z-index:251674624;mso-width-relative:page;mso-height-relative:page;" fillcolor="#FFFFFF [3212]" filled="t" stroked="f" coordsize="186,185" o:gfxdata="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<v:path o:connectlocs="197720,87949;190530,96382;190530,190355;172556,208427;35949,208427;14379,190355;14379,51805;35949,31324;113839,31324;122227,24095;113839,16866;35949,16866;0,51805;0,190355;35949,222885;172556,222885;204910,190355;204910,96382;197720,87949;213298,19276;202513,8433;170159,8433;148590,33733;51527,126502;51527,130116;51527,130116;37147,178308;46733,187946;92269,171079;93467,172284;95864,172284;188134,73491;213298,53010;213298,19276;57518,167464;63510,146983;76691,160236;57518,167464;89872,151802;70700,132526;156978,45781;176151,65058;89872,151802;202513,40962;188134,56624;165366,33733;180944,19276;185737,16866;191729,19276;202513,30119;202513,40962;202513,40962;202513,40962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-1050290</wp:posOffset>
                </wp:positionH>
                <wp:positionV relativeFrom="paragraph">
                  <wp:posOffset>3733800</wp:posOffset>
                </wp:positionV>
                <wp:extent cx="154940" cy="112395"/>
                <wp:effectExtent l="0" t="0" r="16510" b="1905"/>
                <wp:wrapNone/>
                <wp:docPr id="103" name="任意多边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123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2" y="64"/>
                            </a:cxn>
                            <a:cxn ang="0">
                              <a:pos x="94" y="82"/>
                            </a:cxn>
                            <a:cxn ang="0">
                              <a:pos x="116" y="64"/>
                            </a:cxn>
                            <a:cxn ang="0">
                              <a:pos x="183" y="118"/>
                            </a:cxn>
                            <a:cxn ang="0">
                              <a:pos x="5" y="118"/>
                            </a:cxn>
                            <a:cxn ang="0">
                              <a:pos x="72" y="64"/>
                            </a:cxn>
                            <a:cxn ang="0">
                              <a:pos x="0" y="5"/>
                            </a:cxn>
                            <a:cxn ang="0">
                              <a:pos x="67" y="61"/>
                            </a:cxn>
                            <a:cxn ang="0">
                              <a:pos x="0" y="116"/>
                            </a:cxn>
                            <a:cxn ang="0">
                              <a:pos x="0" y="5"/>
                            </a:cxn>
                            <a:cxn ang="0">
                              <a:pos x="189" y="5"/>
                            </a:cxn>
                            <a:cxn ang="0">
                              <a:pos x="189" y="116"/>
                            </a:cxn>
                            <a:cxn ang="0">
                              <a:pos x="120" y="61"/>
                            </a:cxn>
                            <a:cxn ang="0">
                              <a:pos x="189" y="5"/>
                            </a:cxn>
                            <a:cxn ang="0">
                              <a:pos x="1" y="0"/>
                            </a:cxn>
                            <a:cxn ang="0">
                              <a:pos x="187" y="0"/>
                            </a:cxn>
                            <a:cxn ang="0">
                              <a:pos x="94" y="76"/>
                            </a:cxn>
                            <a:cxn ang="0">
                              <a:pos x="1" y="0"/>
                            </a:cxn>
                          </a:cxnLst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lnTo>
                                <a:pt x="1897867" y="1805825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lnTo>
                                <a:pt x="0" y="159634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lnTo>
                                <a:pt x="4974795" y="156753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lnTo>
                                <a:pt x="3504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82.7pt;margin-top:294pt;height:8.85pt;width:12.2pt;z-index:251677696;v-text-anchor:middle;mso-width-relative:page;mso-height-relative:page;" fillcolor="#FFFFFF [3212]" filled="t" stroked="f" coordsize="4974795,3320682" o:gfxdata="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" path="m1897867,1805825l2485737,2315734,3073607,1805825,4820061,3320682,151413,3320682,1897867,1805825xm0,159634l1788328,1710812,0,3261996,0,159634xm4974795,156753l4974795,3264872,3183146,1710812,4974795,156753xm35040,0l4936434,0,2485737,2125709,35040,0xe">
                <v:path o:connectlocs="72,64;94,82;116,64;183,118;5,118;72,64;0,5;67,61;0,116;0,5;189,5;189,116;120,61;189,5;1,0;187,0;94,76;1,0" o:connectangles="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-1057910</wp:posOffset>
                </wp:positionH>
                <wp:positionV relativeFrom="paragraph">
                  <wp:posOffset>2906395</wp:posOffset>
                </wp:positionV>
                <wp:extent cx="170180" cy="154940"/>
                <wp:effectExtent l="0" t="0" r="1270" b="16510"/>
                <wp:wrapNone/>
                <wp:docPr id="104" name="任意多边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1549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80" y="778"/>
                            </a:cxn>
                            <a:cxn ang="0">
                              <a:pos x="538" y="827"/>
                            </a:cxn>
                            <a:cxn ang="0">
                              <a:pos x="470" y="965"/>
                            </a:cxn>
                            <a:cxn ang="0">
                              <a:pos x="370" y="969"/>
                            </a:cxn>
                            <a:cxn ang="0">
                              <a:pos x="445" y="902"/>
                            </a:cxn>
                            <a:cxn ang="0">
                              <a:pos x="480" y="778"/>
                            </a:cxn>
                            <a:cxn ang="0">
                              <a:pos x="871" y="248"/>
                            </a:cxn>
                            <a:cxn ang="0">
                              <a:pos x="895" y="292"/>
                            </a:cxn>
                            <a:cxn ang="0">
                              <a:pos x="731" y="455"/>
                            </a:cxn>
                            <a:cxn ang="0">
                              <a:pos x="649" y="416"/>
                            </a:cxn>
                            <a:cxn ang="0">
                              <a:pos x="750" y="375"/>
                            </a:cxn>
                            <a:cxn ang="0">
                              <a:pos x="871" y="248"/>
                            </a:cxn>
                            <a:cxn ang="0">
                              <a:pos x="592" y="0"/>
                            </a:cxn>
                            <a:cxn ang="0">
                              <a:pos x="1185" y="591"/>
                            </a:cxn>
                            <a:cxn ang="0">
                              <a:pos x="592" y="1182"/>
                            </a:cxn>
                            <a:cxn ang="0">
                              <a:pos x="329" y="1120"/>
                            </a:cxn>
                            <a:cxn ang="0">
                              <a:pos x="330" y="1123"/>
                            </a:cxn>
                            <a:cxn ang="0">
                              <a:pos x="321" y="1116"/>
                            </a:cxn>
                            <a:cxn ang="0">
                              <a:pos x="316" y="1114"/>
                            </a:cxn>
                            <a:cxn ang="0">
                              <a:pos x="316" y="1111"/>
                            </a:cxn>
                            <a:cxn ang="0">
                              <a:pos x="258" y="988"/>
                            </a:cxn>
                            <a:cxn ang="0">
                              <a:pos x="296" y="891"/>
                            </a:cxn>
                            <a:cxn ang="0">
                              <a:pos x="282" y="847"/>
                            </a:cxn>
                            <a:cxn ang="0">
                              <a:pos x="713" y="209"/>
                            </a:cxn>
                            <a:cxn ang="0">
                              <a:pos x="757" y="202"/>
                            </a:cxn>
                            <a:cxn ang="0">
                              <a:pos x="797" y="203"/>
                            </a:cxn>
                            <a:cxn ang="0">
                              <a:pos x="859" y="234"/>
                            </a:cxn>
                            <a:cxn ang="0">
                              <a:pos x="742" y="366"/>
                            </a:cxn>
                            <a:cxn ang="0">
                              <a:pos x="638" y="409"/>
                            </a:cxn>
                            <a:cxn ang="0">
                              <a:pos x="605" y="405"/>
                            </a:cxn>
                            <a:cxn ang="0">
                              <a:pos x="439" y="712"/>
                            </a:cxn>
                            <a:cxn ang="0">
                              <a:pos x="461" y="765"/>
                            </a:cxn>
                            <a:cxn ang="0">
                              <a:pos x="460" y="766"/>
                            </a:cxn>
                            <a:cxn ang="0">
                              <a:pos x="435" y="897"/>
                            </a:cxn>
                            <a:cxn ang="0">
                              <a:pos x="356" y="965"/>
                            </a:cxn>
                            <a:cxn ang="0">
                              <a:pos x="300" y="903"/>
                            </a:cxn>
                            <a:cxn ang="0">
                              <a:pos x="273" y="995"/>
                            </a:cxn>
                            <a:cxn ang="0">
                              <a:pos x="299" y="1075"/>
                            </a:cxn>
                            <a:cxn ang="0">
                              <a:pos x="327" y="1105"/>
                            </a:cxn>
                            <a:cxn ang="0">
                              <a:pos x="592" y="1170"/>
                            </a:cxn>
                            <a:cxn ang="0">
                              <a:pos x="1172" y="591"/>
                            </a:cxn>
                            <a:cxn ang="0">
                              <a:pos x="592" y="12"/>
                            </a:cxn>
                            <a:cxn ang="0">
                              <a:pos x="12" y="591"/>
                            </a:cxn>
                            <a:cxn ang="0">
                              <a:pos x="195" y="1012"/>
                            </a:cxn>
                            <a:cxn ang="0">
                              <a:pos x="185" y="1020"/>
                            </a:cxn>
                            <a:cxn ang="0">
                              <a:pos x="0" y="591"/>
                            </a:cxn>
                            <a:cxn ang="0">
                              <a:pos x="592" y="0"/>
                            </a:cxn>
                          </a:cxnLst>
                          <a:pathLst>
                            <a:path w="577593" h="577592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83.3pt;margin-top:228.85pt;height:12.2pt;width:13.4pt;z-index:251675648;v-text-anchor:middle;mso-width-relative:page;mso-height-relative:page;" fillcolor="#FFFFFF [3212]" filled="t" stroked="f" coordsize="577593,577592" o:gfxdata="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<v:path o:connectlocs="480,778;538,827;470,965;370,969;445,902;480,778;871,248;895,292;731,455;649,416;750,375;871,248;592,0;1185,591;592,1182;329,1120;330,1123;321,1116;316,1114;316,1111;258,988;296,891;282,847;713,209;757,202;797,203;859,234;742,366;638,409;605,405;439,712;461,765;460,766;435,897;356,965;300,903;273,995;299,1075;327,1105;592,1170;1172,591;592,12;12,591;195,1012;185,1020;0,591;592,0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-850900</wp:posOffset>
                </wp:positionH>
                <wp:positionV relativeFrom="paragraph">
                  <wp:posOffset>574675</wp:posOffset>
                </wp:positionV>
                <wp:extent cx="1775460" cy="824230"/>
                <wp:effectExtent l="0" t="0" r="0" b="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7505" y="4709795"/>
                          <a:ext cx="1775460" cy="824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0" w:beforeAutospacing="0" w:after="0" w:afterAutospacing="0" w:line="360" w:lineRule="auto"/>
                              <w:jc w:val="both"/>
                              <w:rPr>
                                <w:rFonts w:hint="default" w:eastAsia="宋体"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魏 乙 坚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7pt;margin-top:45.25pt;height:64.9pt;width:139.8pt;z-index:251693056;mso-width-relative:page;mso-height-relative:page;" filled="f" stroked="f" coordsize="21600,21600" o:gfxdata="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kdiMzdwAAAALAQAADwAAAAAAAAABACAAAAAiAAAAZHJzL2Rvd25yZXYueG1sUEsBAhQAFAAA&#10;AAgAh07iQIwec8uyAQAARwMAAA4AAAAAAAAAAQAgAAAAKwEAAGRycy9lMm9Eb2MueG1sUEsFBgAA&#10;AAAGAAYAWQEAAE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before="0" w:beforeAutospacing="0" w:after="0" w:afterAutospacing="0" w:line="360" w:lineRule="auto"/>
                        <w:jc w:val="both"/>
                        <w:rPr>
                          <w:rFonts w:hint="default" w:eastAsia="宋体"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魏 乙 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1235710</wp:posOffset>
                </wp:positionH>
                <wp:positionV relativeFrom="paragraph">
                  <wp:posOffset>1449705</wp:posOffset>
                </wp:positionV>
                <wp:extent cx="4762500" cy="0"/>
                <wp:effectExtent l="0" t="0" r="0" b="0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63B2B6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7.3pt;margin-top:114.15pt;height:0pt;width:375pt;z-index:251686912;mso-width-relative:page;mso-height-relative:page;" filled="f" stroked="t" coordsize="21600,21600" o:gfxdata="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szcNX9kAAAALAQAADwAAAAAAAAABACAAAAAiAAAAZHJzL2Rvd25yZXYueG1sUEsBAhQAFAAAAAgA&#10;h07iQHb4X8TrAQAAsgMAAA4AAAAAAAAAAQAgAAAAKAEAAGRycy9lMm9Eb2MueG1sUEsFBgAAAAAG&#10;AAYAWQEAAIUFAAAAAA==&#10;">
                <v:fill on="f" focussize="0,0"/>
                <v:stroke weight="0.5pt" color="#63B2B6 [3204]" miterlimit="8" joinstyle="miter" dashstyle="dash"/>
                <v:imagedata o:title=""/>
                <o:lock v:ext="edit" aspectratio="f"/>
              </v:line>
            </w:pict>
          </mc:Fallback>
        </mc:AlternateContent>
      </w:r>
    </w:p>
    <w:sectPr>
      <w:headerReference r:id="rId4" w:type="default"/>
      <w:type w:val="continuous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sz w:val="18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文本框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643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3z1oQx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989aE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</w:pPr>
    <w:r>
      <w:rPr>
        <w:sz w:val="1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3" name="文本框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tabs>
                              <w:tab w:val="center" w:pos="4153"/>
                              <w:tab w:val="right" w:pos="8306"/>
                            </w:tabs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745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OJUQ0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tabs>
                        <w:tab w:val="center" w:pos="4153"/>
                        <w:tab w:val="right" w:pos="8306"/>
                      </w:tabs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DD25A7"/>
    <w:multiLevelType w:val="singleLevel"/>
    <w:tmpl w:val="B3DD25A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C8FC8FF2"/>
    <w:multiLevelType w:val="singleLevel"/>
    <w:tmpl w:val="C8FC8F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CC7524"/>
    <w:rsid w:val="00494866"/>
    <w:rsid w:val="024B0227"/>
    <w:rsid w:val="02EA1129"/>
    <w:rsid w:val="03A24CDE"/>
    <w:rsid w:val="04744E7A"/>
    <w:rsid w:val="08573855"/>
    <w:rsid w:val="0D0126B6"/>
    <w:rsid w:val="0E2A6FEE"/>
    <w:rsid w:val="10A45129"/>
    <w:rsid w:val="11311711"/>
    <w:rsid w:val="156A23FC"/>
    <w:rsid w:val="15A17343"/>
    <w:rsid w:val="16901956"/>
    <w:rsid w:val="177749B6"/>
    <w:rsid w:val="178E2BE2"/>
    <w:rsid w:val="17E87551"/>
    <w:rsid w:val="181A1A2E"/>
    <w:rsid w:val="197B6284"/>
    <w:rsid w:val="1B272615"/>
    <w:rsid w:val="1B322428"/>
    <w:rsid w:val="21CA1CAE"/>
    <w:rsid w:val="33D81CBE"/>
    <w:rsid w:val="34567DB5"/>
    <w:rsid w:val="365F3AE7"/>
    <w:rsid w:val="3C5A4C9C"/>
    <w:rsid w:val="3CC60D25"/>
    <w:rsid w:val="3E0F3253"/>
    <w:rsid w:val="413647CD"/>
    <w:rsid w:val="43354974"/>
    <w:rsid w:val="45856912"/>
    <w:rsid w:val="482F0837"/>
    <w:rsid w:val="4EF94B42"/>
    <w:rsid w:val="4EFD7592"/>
    <w:rsid w:val="4F3F7DC9"/>
    <w:rsid w:val="51724CA6"/>
    <w:rsid w:val="51882B6D"/>
    <w:rsid w:val="518A7B5F"/>
    <w:rsid w:val="57827777"/>
    <w:rsid w:val="5A072F1A"/>
    <w:rsid w:val="5ACC7524"/>
    <w:rsid w:val="62250EF7"/>
    <w:rsid w:val="64A57C3C"/>
    <w:rsid w:val="64FB7E41"/>
    <w:rsid w:val="6C9E6949"/>
    <w:rsid w:val="7B8562AD"/>
    <w:rsid w:val="7C7B3E93"/>
    <w:rsid w:val="7C8518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paragraph" w:styleId="13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ong\AppData\Roaming\Kingsoft\office6\templates\download\c8b6a548-fca1-407e-9d31-3797b961ca31\&#39044;&#38450;&#21307;&#23398;&#19987;&#19994;&#27714;&#3284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vertOverflow="overflow" horzOverflow="overflow" vert="horz" wrap="square" lIns="0" tIns="46800" rIns="91440" bIns="46800" numCol="1" spcCol="0" rtlCol="0" fromWordArt="0" anchor="t" anchorCtr="0" forceAA="0" upright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预防医学专业求职简历.docx</Template>
  <Pages>5</Pages>
  <Words>1197</Words>
  <Characters>1285</Characters>
  <Lines>0</Lines>
  <Paragraphs>0</Paragraphs>
  <TotalTime>48</TotalTime>
  <ScaleCrop>false</ScaleCrop>
  <LinksUpToDate>false</LinksUpToDate>
  <CharactersWithSpaces>1285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2022-05-12T16:47:00Z</dcterms:created>
  <dc:creator>文档存本地丢失不负责</dc:creator>
  <cp:lastModifiedBy>panda</cp:lastModifiedBy>
  <dcterms:modified xsi:type="dcterms:W3CDTF">2022-06-22T09:44:37Z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KSORubyTemplateID" linkTarget="0">
    <vt:lpwstr>4</vt:lpwstr>
  </property>
  <property fmtid="{D5CDD505-2E9C-101B-9397-08002B2CF9AE}" pid="4" name="KSOTemplateKey">
    <vt:lpwstr>1.0_GZnC1E8pdb5Dt6aYcP2uAH6CNSjl+f/XzF/wMG0KVG9SiOsZ3oYWi/8W4pFW8a3iYRHYevZduSr8oAfwwdERxg==</vt:lpwstr>
  </property>
  <property fmtid="{D5CDD505-2E9C-101B-9397-08002B2CF9AE}" pid="5" name="KSOTemplateUUID">
    <vt:lpwstr>v1.0_mb_nHd/jbGEymnAdtOVQbdx+w==</vt:lpwstr>
  </property>
  <property fmtid="{D5CDD505-2E9C-101B-9397-08002B2CF9AE}" pid="6" name="ICV">
    <vt:lpwstr>073741C80A484CDE94579D97C10D7AEB</vt:lpwstr>
  </property>
</Properties>
</file>